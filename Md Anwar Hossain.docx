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69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963"/>
        <w:gridCol w:w="3796"/>
      </w:tblGrid>
      <w:tr w:rsidR="007A0F44" w:rsidRPr="00565B06" w:rsidTr="00457853">
        <w:trPr>
          <w:trHeight w:hRule="exact" w:val="2110"/>
        </w:trPr>
        <w:tc>
          <w:tcPr>
            <w:tcW w:w="4964" w:type="dxa"/>
            <w:tcMar>
              <w:right w:w="144" w:type="dxa"/>
            </w:tcMar>
            <w:vAlign w:val="bottom"/>
          </w:tcPr>
          <w:p w:rsidR="007A0F44" w:rsidRPr="00565B06" w:rsidRDefault="00457853" w:rsidP="00174A87">
            <w:pPr>
              <w:pStyle w:val="Title"/>
            </w:pPr>
            <w:bookmarkStart w:id="0" w:name="_GoBack"/>
            <w:bookmarkEnd w:id="0"/>
            <w:r>
              <w:t>Md Anwar</w:t>
            </w:r>
          </w:p>
          <w:p w:rsidR="007A0F44" w:rsidRPr="00565B06" w:rsidRDefault="00457853" w:rsidP="00457853">
            <w:pPr>
              <w:pStyle w:val="Subtitle"/>
            </w:pPr>
            <w:r>
              <w:t>Hossain</w:t>
            </w:r>
          </w:p>
        </w:tc>
        <w:tc>
          <w:tcPr>
            <w:tcW w:w="3796" w:type="dxa"/>
            <w:tcMar>
              <w:left w:w="144" w:type="dxa"/>
            </w:tcMar>
            <w:vAlign w:val="bottom"/>
          </w:tcPr>
          <w:p w:rsidR="007A0F44" w:rsidRDefault="00C42E09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1E17FDA0A498470E8126F57C35520BED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457853">
                  <w:t>Polashbari</w:t>
                </w:r>
                <w:proofErr w:type="spellEnd"/>
                <w:r w:rsidR="00457853">
                  <w:t xml:space="preserve">, </w:t>
                </w:r>
                <w:proofErr w:type="spellStart"/>
                <w:r w:rsidR="00457853">
                  <w:t>Ashulia</w:t>
                </w:r>
                <w:proofErr w:type="spellEnd"/>
                <w:r w:rsidR="00457853">
                  <w:t>, Dhaka-1341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70BE040" wp14:editId="1DA6FC5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3CEBD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C42E09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638A366703604F8D85842AA7D5857AC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57853">
                  <w:t>01794030592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A2AC668" wp14:editId="460A5DD8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83029C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C42E09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0659BB26B91C4796A4196B1AF174309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57853">
                  <w:t>anwarhossain7736@gmail.com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16BF0E0C" wp14:editId="3A8AAF6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D2366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7A0F44" w:rsidP="00A974B4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EFD7AE6" wp14:editId="4D6097EE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573D4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C42E09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D0FA2AD7D22F483F8A4BE7BDF606E15A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306628" w:rsidRDefault="00306628" w:rsidP="00306628">
      <w:pPr>
        <w:pStyle w:val="BodyText"/>
        <w:spacing w:before="8"/>
        <w:rPr>
          <w:sz w:val="24"/>
        </w:rPr>
      </w:pPr>
      <w:r>
        <w:rPr>
          <w:sz w:val="24"/>
        </w:rPr>
        <w:t>Software development is my passion. So,</w:t>
      </w:r>
      <w:r w:rsidRPr="00DC3A7C">
        <w:rPr>
          <w:sz w:val="24"/>
        </w:rPr>
        <w:t xml:space="preserve"> </w:t>
      </w:r>
      <w:r>
        <w:rPr>
          <w:sz w:val="24"/>
        </w:rPr>
        <w:t xml:space="preserve">I </w:t>
      </w:r>
      <w:r w:rsidRPr="00DC3A7C">
        <w:rPr>
          <w:sz w:val="24"/>
        </w:rPr>
        <w:t>want to become a full stack web developer. Now, I am learning front-end and back-end web development for build dynamic web application. So, I want to join a software development team for my career build up.</w:t>
      </w:r>
    </w:p>
    <w:p w:rsidR="004C4017" w:rsidRDefault="00EC7121" w:rsidP="00EC7121">
      <w:pPr>
        <w:tabs>
          <w:tab w:val="left" w:pos="3405"/>
        </w:tabs>
      </w:pPr>
      <w:r>
        <w:tab/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4017" w:rsidRPr="004C4017" w:rsidTr="00447371">
        <w:tc>
          <w:tcPr>
            <w:tcW w:w="720" w:type="dxa"/>
            <w:tcMar>
              <w:right w:w="216" w:type="dxa"/>
            </w:tcMar>
            <w:vAlign w:val="bottom"/>
          </w:tcPr>
          <w:p w:rsidR="004C4017" w:rsidRPr="004C4017" w:rsidRDefault="004C4017" w:rsidP="004C4017">
            <w:pPr>
              <w:spacing w:after="80"/>
            </w:pPr>
            <w:r w:rsidRPr="004C4017">
              <w:rPr>
                <w:noProof/>
              </w:rPr>
              <mc:AlternateContent>
                <mc:Choice Requires="wpg">
                  <w:drawing>
                    <wp:inline distT="0" distB="0" distL="0" distR="0" wp14:anchorId="30CA26C3" wp14:editId="563DE34D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AEB3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4C4017" w:rsidRPr="00A17684" w:rsidRDefault="00033EDA" w:rsidP="00A17684">
            <w:pPr>
              <w:pStyle w:val="Heading1"/>
              <w:outlineLvl w:val="0"/>
            </w:pPr>
            <w:r w:rsidRPr="00A17684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C4017" w:rsidRPr="004C4017" w:rsidTr="00447371">
        <w:tc>
          <w:tcPr>
            <w:tcW w:w="4320" w:type="dxa"/>
          </w:tcPr>
          <w:p w:rsidR="004C4017" w:rsidRP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HTML</w:t>
            </w:r>
          </w:p>
          <w:p w:rsidR="004C4017" w:rsidRP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Bootstrap</w:t>
            </w:r>
          </w:p>
          <w:p w:rsid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Laravel</w:t>
            </w:r>
            <w:proofErr w:type="spellEnd"/>
          </w:p>
          <w:p w:rsidR="00BC6032" w:rsidRDefault="00BC6032" w:rsidP="00B31378"/>
          <w:p w:rsidR="00BC6032" w:rsidRPr="004C4017" w:rsidRDefault="00BC6032" w:rsidP="00B31378"/>
        </w:tc>
        <w:tc>
          <w:tcPr>
            <w:tcW w:w="4320" w:type="dxa"/>
            <w:tcMar>
              <w:left w:w="576" w:type="dxa"/>
            </w:tcMar>
          </w:tcPr>
          <w:p w:rsidR="004C4017" w:rsidRP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>CSS</w:t>
            </w:r>
          </w:p>
          <w:p w:rsidR="004C4017" w:rsidRP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 xml:space="preserve">React </w:t>
            </w:r>
            <w:proofErr w:type="spellStart"/>
            <w:r w:rsidRPr="004C4017">
              <w:t>Js</w:t>
            </w:r>
            <w:proofErr w:type="spellEnd"/>
          </w:p>
          <w:p w:rsidR="004C4017" w:rsidRPr="004C4017" w:rsidRDefault="004C4017" w:rsidP="00B31378">
            <w:pPr>
              <w:pStyle w:val="ListParagraph"/>
              <w:numPr>
                <w:ilvl w:val="0"/>
                <w:numId w:val="16"/>
              </w:numPr>
            </w:pPr>
            <w:r w:rsidRPr="004C4017">
              <w:t xml:space="preserve">MySQL </w:t>
            </w:r>
          </w:p>
          <w:p w:rsidR="004C4017" w:rsidRPr="004C4017" w:rsidRDefault="004C4017" w:rsidP="00B31378"/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BC6032" w:rsidRPr="00565B06" w:rsidTr="00447371">
        <w:tc>
          <w:tcPr>
            <w:tcW w:w="725" w:type="dxa"/>
            <w:tcMar>
              <w:right w:w="216" w:type="dxa"/>
            </w:tcMar>
            <w:vAlign w:val="bottom"/>
          </w:tcPr>
          <w:p w:rsidR="00BC6032" w:rsidRPr="00565B06" w:rsidRDefault="00BC6032" w:rsidP="0044737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7E38C4" wp14:editId="3C547CD0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36F4A3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BC6032" w:rsidRPr="00565B06" w:rsidRDefault="00BC6032" w:rsidP="00447371">
            <w:pPr>
              <w:pStyle w:val="Heading1"/>
              <w:outlineLvl w:val="0"/>
            </w:pPr>
            <w:r>
              <w:t>recent projects</w:t>
            </w:r>
          </w:p>
        </w:tc>
      </w:tr>
    </w:tbl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</w:t>
      </w:r>
      <w:r>
        <w:rPr>
          <w:b/>
        </w:rPr>
        <w:t>Portfolio Website</w:t>
      </w:r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1" w:history="1">
        <w:r w:rsidRPr="00826A79">
          <w:rPr>
            <w:rStyle w:val="Hyperlink"/>
          </w:rPr>
          <w:t>https://www.coderanwar.com</w:t>
        </w:r>
      </w:hyperlink>
    </w:p>
    <w:p w:rsidR="00BC6032" w:rsidRDefault="00BC6032" w:rsidP="00BC6032"/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Shop Management System</w:t>
      </w:r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2" w:history="1">
        <w:r w:rsidRPr="00826A79">
          <w:rPr>
            <w:rStyle w:val="Hyperlink"/>
          </w:rPr>
          <w:t>https://www.shop.coderanwar.com</w:t>
        </w:r>
      </w:hyperlink>
    </w:p>
    <w:p w:rsidR="00BC6032" w:rsidRPr="00565B06" w:rsidRDefault="00BC6032" w:rsidP="00BC6032"/>
    <w:p w:rsidR="00BC6032" w:rsidRPr="004C4017" w:rsidRDefault="00BC6032" w:rsidP="00BC6032">
      <w:pPr>
        <w:rPr>
          <w:b/>
        </w:rPr>
      </w:pPr>
      <w:r w:rsidRPr="004C4017">
        <w:rPr>
          <w:b/>
        </w:rPr>
        <w:t xml:space="preserve">Project </w:t>
      </w:r>
      <w:proofErr w:type="gramStart"/>
      <w:r w:rsidRPr="004C4017">
        <w:rPr>
          <w:b/>
        </w:rPr>
        <w:t>Name :</w:t>
      </w:r>
      <w:proofErr w:type="gramEnd"/>
      <w:r w:rsidRPr="004C4017">
        <w:rPr>
          <w:b/>
        </w:rPr>
        <w:t xml:space="preserve"> </w:t>
      </w:r>
      <w:r>
        <w:rPr>
          <w:b/>
        </w:rPr>
        <w:t>E-commerce Website</w:t>
      </w:r>
    </w:p>
    <w:p w:rsidR="00BC6032" w:rsidRDefault="00BC6032" w:rsidP="00BC6032">
      <w:r>
        <w:t xml:space="preserve">Using </w:t>
      </w:r>
      <w:proofErr w:type="gramStart"/>
      <w:r>
        <w:t>Technologies :</w:t>
      </w:r>
      <w:proofErr w:type="gramEnd"/>
      <w:r>
        <w:t xml:space="preserve"> HTML, CSS, Bootstrap, React </w:t>
      </w:r>
      <w:proofErr w:type="spellStart"/>
      <w:r>
        <w:t>Js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 &amp; MySQL.</w:t>
      </w:r>
    </w:p>
    <w:p w:rsidR="00BC6032" w:rsidRDefault="00BC6032" w:rsidP="00BC6032">
      <w:r>
        <w:t xml:space="preserve">Website </w:t>
      </w:r>
      <w:proofErr w:type="gramStart"/>
      <w:r>
        <w:t>URL :</w:t>
      </w:r>
      <w:proofErr w:type="gramEnd"/>
      <w:r>
        <w:t xml:space="preserve"> </w:t>
      </w:r>
      <w:hyperlink r:id="rId13" w:history="1">
        <w:r w:rsidRPr="00826A79">
          <w:rPr>
            <w:rStyle w:val="Hyperlink"/>
          </w:rPr>
          <w:t>https://www.ecom.coderanwar.com</w:t>
        </w:r>
      </w:hyperlink>
    </w:p>
    <w:p w:rsidR="00BC6032" w:rsidRDefault="00BC6032" w:rsidP="00BC6032"/>
    <w:p w:rsidR="00BC6032" w:rsidRDefault="00BC6032" w:rsidP="00BC6032"/>
    <w:p w:rsidR="00BC6032" w:rsidRDefault="00BC6032" w:rsidP="00BC6032"/>
    <w:p w:rsidR="00BC6032" w:rsidRDefault="00BC6032" w:rsidP="00BC6032"/>
    <w:p w:rsidR="004C4017" w:rsidRDefault="004C4017" w:rsidP="007850D1"/>
    <w:p w:rsidR="00BC6032" w:rsidRPr="00565B06" w:rsidRDefault="00BC6032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C3E3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C42E09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05FD68B00B745A18DBB0839078D94E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  <w:r w:rsidR="00935194">
              <w:t>Al qualification</w:t>
            </w:r>
          </w:p>
        </w:tc>
      </w:tr>
    </w:tbl>
    <w:p w:rsidR="007C0E0E" w:rsidRPr="00565B06" w:rsidRDefault="00457853" w:rsidP="00B47E1E">
      <w:pPr>
        <w:pStyle w:val="Heading2"/>
      </w:pPr>
      <w:proofErr w:type="spellStart"/>
      <w:r>
        <w:t>B.Sc</w:t>
      </w:r>
      <w:proofErr w:type="spellEnd"/>
      <w:r>
        <w:t xml:space="preserve"> Engineering</w:t>
      </w:r>
      <w:r w:rsidR="007C0E0E" w:rsidRPr="00565B06">
        <w:t xml:space="preserve"> | </w:t>
      </w:r>
      <w:r>
        <w:rPr>
          <w:rStyle w:val="Emphasis"/>
        </w:rPr>
        <w:t>City University</w:t>
      </w:r>
    </w:p>
    <w:p w:rsidR="007C0E0E" w:rsidRDefault="00F333C2" w:rsidP="004F199F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</w:t>
      </w:r>
      <w:r w:rsidR="00457853">
        <w:t>Running</w:t>
      </w:r>
    </w:p>
    <w:p w:rsidR="00457853" w:rsidRPr="00565B06" w:rsidRDefault="00457853" w:rsidP="004F199F">
      <w:pPr>
        <w:pStyle w:val="Heading3"/>
      </w:pPr>
      <w:proofErr w:type="gramStart"/>
      <w:r>
        <w:t>Dept :</w:t>
      </w:r>
      <w:proofErr w:type="gramEnd"/>
      <w:r>
        <w:t xml:space="preserve"> computer science &amp; ENgineering</w:t>
      </w:r>
    </w:p>
    <w:p w:rsidR="00457853" w:rsidRDefault="00457853" w:rsidP="007850D1">
      <w:proofErr w:type="gramStart"/>
      <w:r>
        <w:t>CGPA :</w:t>
      </w:r>
      <w:proofErr w:type="gramEnd"/>
      <w:r>
        <w:t xml:space="preserve"> 3.51 </w:t>
      </w:r>
    </w:p>
    <w:p w:rsidR="00F333C2" w:rsidRPr="00565B06" w:rsidRDefault="00F333C2" w:rsidP="007850D1"/>
    <w:p w:rsidR="00F333C2" w:rsidRPr="00565B06" w:rsidRDefault="00F333C2" w:rsidP="00447371">
      <w:pPr>
        <w:pStyle w:val="Heading2"/>
      </w:pPr>
      <w:r>
        <w:t>Diploma-In-Engineering</w:t>
      </w:r>
      <w:r w:rsidRPr="00565B06">
        <w:t xml:space="preserve"> | </w:t>
      </w:r>
      <w:proofErr w:type="spellStart"/>
      <w:r>
        <w:rPr>
          <w:rStyle w:val="Emphasis"/>
        </w:rPr>
        <w:t>Faridpur</w:t>
      </w:r>
      <w:proofErr w:type="spellEnd"/>
      <w:r>
        <w:rPr>
          <w:rStyle w:val="Emphasis"/>
        </w:rPr>
        <w:t xml:space="preserve"> Polytechnic Institute</w:t>
      </w:r>
    </w:p>
    <w:p w:rsidR="00F333C2" w:rsidRDefault="00F333C2" w:rsidP="00447371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2016</w:t>
      </w:r>
    </w:p>
    <w:p w:rsidR="00F333C2" w:rsidRPr="00565B06" w:rsidRDefault="00F333C2" w:rsidP="00447371">
      <w:pPr>
        <w:pStyle w:val="Heading3"/>
      </w:pPr>
      <w:proofErr w:type="gramStart"/>
      <w:r>
        <w:t>Dept :</w:t>
      </w:r>
      <w:proofErr w:type="gramEnd"/>
      <w:r>
        <w:t xml:space="preserve"> computer science &amp; ENgineering</w:t>
      </w:r>
    </w:p>
    <w:p w:rsidR="00F333C2" w:rsidRDefault="00F333C2" w:rsidP="00F333C2">
      <w:proofErr w:type="gramStart"/>
      <w:r>
        <w:t>CGPA :</w:t>
      </w:r>
      <w:proofErr w:type="gramEnd"/>
      <w:r>
        <w:t xml:space="preserve"> 3.29</w:t>
      </w:r>
    </w:p>
    <w:p w:rsidR="00F333C2" w:rsidRDefault="00F333C2" w:rsidP="00F333C2"/>
    <w:p w:rsidR="00F333C2" w:rsidRPr="00565B06" w:rsidRDefault="00F333C2" w:rsidP="00F333C2">
      <w:pPr>
        <w:pStyle w:val="Heading2"/>
      </w:pPr>
      <w:r>
        <w:t>S</w:t>
      </w:r>
      <w:r w:rsidR="00582C0F">
        <w:t xml:space="preserve">econdary </w:t>
      </w:r>
      <w:r>
        <w:t>S</w:t>
      </w:r>
      <w:r w:rsidR="00582C0F">
        <w:t xml:space="preserve">chool </w:t>
      </w:r>
      <w:r>
        <w:t>C</w:t>
      </w:r>
      <w:r w:rsidR="00582C0F">
        <w:t>ertificate</w:t>
      </w:r>
      <w:r w:rsidRPr="00565B06">
        <w:t xml:space="preserve"> | </w:t>
      </w:r>
      <w:proofErr w:type="spellStart"/>
      <w:r>
        <w:rPr>
          <w:rStyle w:val="Emphasis"/>
        </w:rPr>
        <w:t>Talma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Nazimuddin</w:t>
      </w:r>
      <w:proofErr w:type="spellEnd"/>
      <w:r>
        <w:rPr>
          <w:rStyle w:val="Emphasis"/>
        </w:rPr>
        <w:t xml:space="preserve"> High School</w:t>
      </w:r>
    </w:p>
    <w:p w:rsidR="00F333C2" w:rsidRDefault="00F333C2" w:rsidP="00F333C2">
      <w:pPr>
        <w:pStyle w:val="Heading3"/>
      </w:pPr>
      <w:r>
        <w:t xml:space="preserve">Passing </w:t>
      </w:r>
      <w:proofErr w:type="gramStart"/>
      <w:r>
        <w:t>Year :</w:t>
      </w:r>
      <w:proofErr w:type="gramEnd"/>
      <w:r>
        <w:t xml:space="preserve"> 2012</w:t>
      </w:r>
    </w:p>
    <w:p w:rsidR="00F333C2" w:rsidRPr="00565B06" w:rsidRDefault="00B00819" w:rsidP="00F333C2">
      <w:pPr>
        <w:pStyle w:val="Heading3"/>
      </w:pPr>
      <w:proofErr w:type="gramStart"/>
      <w:r>
        <w:t>Group</w:t>
      </w:r>
      <w:r w:rsidR="00F333C2">
        <w:t xml:space="preserve"> :</w:t>
      </w:r>
      <w:proofErr w:type="gramEnd"/>
      <w:r w:rsidR="00F333C2">
        <w:t xml:space="preserve"> Science</w:t>
      </w:r>
    </w:p>
    <w:p w:rsidR="00F333C2" w:rsidRDefault="00F333C2" w:rsidP="00F333C2">
      <w:proofErr w:type="gramStart"/>
      <w:r>
        <w:t>GPA :</w:t>
      </w:r>
      <w:proofErr w:type="gramEnd"/>
      <w:r>
        <w:t xml:space="preserve"> 4.50</w:t>
      </w:r>
    </w:p>
    <w:p w:rsidR="004C4017" w:rsidRDefault="004C4017" w:rsidP="00F333C2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FE5AC9" w:rsidRPr="00565B06" w:rsidTr="00D8146A">
        <w:tc>
          <w:tcPr>
            <w:tcW w:w="725" w:type="dxa"/>
            <w:tcMar>
              <w:right w:w="216" w:type="dxa"/>
            </w:tcMar>
            <w:vAlign w:val="bottom"/>
          </w:tcPr>
          <w:p w:rsidR="00FE5AC9" w:rsidRPr="00565B06" w:rsidRDefault="00FE5AC9" w:rsidP="00D8146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2A663C1" wp14:editId="744DD06E">
                      <wp:extent cx="274320" cy="274320"/>
                      <wp:effectExtent l="0" t="0" r="0" b="0"/>
                      <wp:docPr id="5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E010B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osxBAAANF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GdjosxBAA&#10;ANF4AAAOAAAAAAAAAAAAAAAAAC4CAABkcnMvZTJvRG9jLnhtbFBLAQItABQABgAIAAAAIQAYauyH&#10;2QAAAAMBAAAPAAAAAAAAAAAAAAAAAB4TAABkcnMvZG93bnJldi54bWxQSwUGAAAAAAQABADzAAAA&#10;JB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we8MA&#10;AADaAAAADwAAAGRycy9kb3ducmV2LnhtbESPQWsCMRSE7wX/Q3iF3rrZWhDZGkUEYS+Wai20t8fm&#10;dbN187IkUeO/N4LQ4zAz3zCzRbK9OJEPnWMFL0UJgrhxuuNWwf5z/TwFESKyxt4xKbhQgMV89DDD&#10;Srszb+m0i63IEA4VKjAxDpWUoTFkMRRuIM7er/MWY5a+ldrjOcNtL8dlOZEWO84LBgdaGWoOu6NV&#10;8PFdp+nrl/cy/bz/bTa1GQ5mq9TTY1q+gYiU4n/43q61ggncruQbIO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Nwe8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oO/8QA&#10;AADaAAAADwAAAGRycy9kb3ducmV2LnhtbESPQWvCQBSE74L/YXlCL6KbtKVK6hpCILSXHmqq59fs&#10;Mwlm34bsNsZ/3y0UPA4z8w2zSyfTiZEG11pWEK8jEMSV1S3XCr7KYrUF4Tyyxs4yKbiRg3Q/n+0w&#10;0fbKnzQefC0ChF2CChrv+0RKVzVk0K1tTxy8sx0M+iCHWuoBrwFuOvkYRS/SYMthocGe8oaqy+HH&#10;KDiesue8/3jSp7J7G2/LLOZvUyj1sJiyVxCeJn8P/7fftYIN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6Dv/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t6cIA&#10;AADaAAAADwAAAGRycy9kb3ducmV2LnhtbESP3WrCQBBG7wu+wzIF7+pGxSKpqxSh4E1Lqz7AkJ0m&#10;wexsyO7mx6d3Lgq9HL75zszZHUbXqJ66UHs2sFxkoIgLb2suDVwvHy9bUCEiW2w8k4GJAhz2s6cd&#10;5tYP/EP9OZZKIBxyNFDF2OZah6Iih2HhW2LJfn3nMMrYldp2OAjcNXqVZa/aYc1yocKWjhUVt3Ny&#10;Qlkti88N8ald377T5DfpnqYvY+bP4/sbqEhj/F/+a5+sAflVVEQD9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i3pwgAAANo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FE5AC9" w:rsidRPr="00565B06" w:rsidRDefault="00FE5AC9" w:rsidP="00D8146A">
            <w:pPr>
              <w:pStyle w:val="Heading1"/>
              <w:outlineLvl w:val="0"/>
            </w:pPr>
            <w:r>
              <w:t>Personal INFORMATION</w:t>
            </w:r>
          </w:p>
        </w:tc>
      </w:tr>
    </w:tbl>
    <w:p w:rsidR="004C4017" w:rsidRDefault="004C4017" w:rsidP="00F333C2"/>
    <w:p w:rsidR="004C4017" w:rsidRPr="00565B06" w:rsidRDefault="004C4017" w:rsidP="005E088C"/>
    <w:p w:rsidR="004C4017" w:rsidRDefault="00077577" w:rsidP="00032FF5">
      <w:pPr>
        <w:tabs>
          <w:tab w:val="left" w:pos="2160"/>
        </w:tabs>
      </w:pPr>
      <w:r>
        <w:t xml:space="preserve">Father’s Name    </w:t>
      </w:r>
      <w:r>
        <w:tab/>
        <w:t xml:space="preserve">:  </w:t>
      </w:r>
      <w:proofErr w:type="spellStart"/>
      <w:r>
        <w:t>Md</w:t>
      </w:r>
      <w:proofErr w:type="spellEnd"/>
      <w:r>
        <w:t xml:space="preserve"> </w:t>
      </w:r>
      <w:proofErr w:type="spellStart"/>
      <w:r>
        <w:t>Abjal</w:t>
      </w:r>
      <w:proofErr w:type="spellEnd"/>
      <w:r>
        <w:t xml:space="preserve"> </w:t>
      </w:r>
      <w:proofErr w:type="spellStart"/>
      <w:r>
        <w:t>Mollah</w:t>
      </w:r>
      <w:proofErr w:type="spellEnd"/>
    </w:p>
    <w:p w:rsidR="00077577" w:rsidRDefault="00077577" w:rsidP="00032FF5">
      <w:pPr>
        <w:tabs>
          <w:tab w:val="left" w:pos="2160"/>
        </w:tabs>
      </w:pPr>
      <w:r>
        <w:t xml:space="preserve">Mother’s Name  </w:t>
      </w:r>
      <w:r w:rsidR="00032FF5">
        <w:tab/>
      </w:r>
      <w:r>
        <w:t xml:space="preserve">:  </w:t>
      </w:r>
      <w:proofErr w:type="spellStart"/>
      <w:r>
        <w:t>Saleha</w:t>
      </w:r>
      <w:proofErr w:type="spellEnd"/>
      <w:r>
        <w:t xml:space="preserve"> Begum</w:t>
      </w:r>
    </w:p>
    <w:p w:rsidR="00032FF5" w:rsidRDefault="00032FF5" w:rsidP="00032FF5">
      <w:pPr>
        <w:tabs>
          <w:tab w:val="left" w:pos="2160"/>
        </w:tabs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 01-03-1996</w:t>
      </w:r>
    </w:p>
    <w:p w:rsidR="00032FF5" w:rsidRDefault="00032FF5" w:rsidP="00032FF5">
      <w:pPr>
        <w:tabs>
          <w:tab w:val="left" w:pos="2160"/>
        </w:tabs>
      </w:pPr>
      <w:r>
        <w:t>Nationality</w:t>
      </w:r>
      <w:r>
        <w:tab/>
        <w:t>:  Bangladeshi</w:t>
      </w:r>
    </w:p>
    <w:p w:rsidR="00032FF5" w:rsidRDefault="00032FF5" w:rsidP="00032FF5">
      <w:pPr>
        <w:tabs>
          <w:tab w:val="left" w:pos="2160"/>
        </w:tabs>
      </w:pPr>
      <w:r>
        <w:t>Gender</w:t>
      </w:r>
      <w:r>
        <w:tab/>
        <w:t>:  Male</w:t>
      </w:r>
    </w:p>
    <w:p w:rsidR="00032FF5" w:rsidRDefault="00032FF5" w:rsidP="00032FF5">
      <w:pPr>
        <w:tabs>
          <w:tab w:val="left" w:pos="2160"/>
        </w:tabs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  Single</w:t>
      </w:r>
    </w:p>
    <w:p w:rsidR="00032FF5" w:rsidRDefault="00032FF5" w:rsidP="00032FF5">
      <w:pPr>
        <w:tabs>
          <w:tab w:val="left" w:pos="2160"/>
        </w:tabs>
      </w:pPr>
      <w:r>
        <w:t>Religion</w:t>
      </w:r>
      <w:r>
        <w:tab/>
        <w:t>:  Islam</w:t>
      </w:r>
    </w:p>
    <w:p w:rsidR="00032FF5" w:rsidRDefault="00032FF5" w:rsidP="00032FF5">
      <w:pPr>
        <w:tabs>
          <w:tab w:val="left" w:pos="2160"/>
        </w:tabs>
      </w:pPr>
      <w:r>
        <w:t>Height</w:t>
      </w:r>
      <w:r>
        <w:tab/>
        <w:t>:  5 feet 7 inches</w:t>
      </w:r>
    </w:p>
    <w:p w:rsidR="00032FF5" w:rsidRDefault="00032FF5" w:rsidP="00032FF5">
      <w:pPr>
        <w:tabs>
          <w:tab w:val="left" w:pos="2160"/>
        </w:tabs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 xml:space="preserve">:  AB (+) </w:t>
      </w:r>
    </w:p>
    <w:p w:rsidR="00032FF5" w:rsidRPr="00565B06" w:rsidRDefault="00032FF5" w:rsidP="00032FF5">
      <w:pPr>
        <w:tabs>
          <w:tab w:val="left" w:pos="2160"/>
        </w:tabs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 xml:space="preserve">:  </w:t>
      </w:r>
      <w:proofErr w:type="spellStart"/>
      <w:r>
        <w:t>Vill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Goherpur</w:t>
      </w:r>
      <w:proofErr w:type="spellEnd"/>
      <w:r>
        <w:t>,</w:t>
      </w:r>
      <w:r>
        <w:rPr>
          <w:spacing w:val="-3"/>
        </w:rPr>
        <w:t xml:space="preserve"> </w:t>
      </w:r>
      <w:r>
        <w:t>Post.</w:t>
      </w:r>
      <w:r>
        <w:rPr>
          <w:spacing w:val="-3"/>
        </w:rPr>
        <w:t xml:space="preserve"> </w:t>
      </w:r>
      <w:proofErr w:type="gramStart"/>
      <w:r>
        <w:t>:</w:t>
      </w:r>
      <w:proofErr w:type="spellStart"/>
      <w:r>
        <w:t>Rahutpara</w:t>
      </w:r>
      <w:proofErr w:type="spellEnd"/>
      <w:proofErr w:type="gramEnd"/>
      <w:r>
        <w:t xml:space="preserve"> -</w:t>
      </w:r>
      <w:r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P.S.</w:t>
      </w:r>
      <w:r>
        <w:rPr>
          <w:spacing w:val="-4"/>
        </w:rPr>
        <w:t xml:space="preserve">  </w:t>
      </w:r>
      <w:proofErr w:type="gramStart"/>
      <w:r>
        <w:t>:</w:t>
      </w:r>
      <w:proofErr w:type="spellStart"/>
      <w:r>
        <w:t>Nagarkanda</w:t>
      </w:r>
      <w:proofErr w:type="spellEnd"/>
      <w:proofErr w:type="gramEnd"/>
      <w:r>
        <w:t xml:space="preserve">, Dist. </w:t>
      </w:r>
      <w:proofErr w:type="spellStart"/>
      <w:r>
        <w:t>Faridpur</w:t>
      </w:r>
      <w:proofErr w:type="spellEnd"/>
    </w:p>
    <w:sectPr w:rsidR="00032FF5" w:rsidRPr="00565B06" w:rsidSect="00FE18B2">
      <w:footerReference w:type="default" r:id="rId14"/>
      <w:headerReference w:type="first" r:id="rId15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E09" w:rsidRDefault="00C42E09" w:rsidP="00F534FB">
      <w:pPr>
        <w:spacing w:after="0"/>
      </w:pPr>
      <w:r>
        <w:separator/>
      </w:r>
    </w:p>
  </w:endnote>
  <w:endnote w:type="continuationSeparator" w:id="0">
    <w:p w:rsidR="00C42E09" w:rsidRDefault="00C42E0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C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E09" w:rsidRDefault="00C42E09" w:rsidP="00F534FB">
      <w:pPr>
        <w:spacing w:after="0"/>
      </w:pPr>
      <w:r>
        <w:separator/>
      </w:r>
    </w:p>
  </w:footnote>
  <w:footnote w:type="continuationSeparator" w:id="0">
    <w:p w:rsidR="00C42E09" w:rsidRDefault="00C42E0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108D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7E2FD5"/>
    <w:multiLevelType w:val="hybridMultilevel"/>
    <w:tmpl w:val="7D62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853"/>
    <w:rsid w:val="00002750"/>
    <w:rsid w:val="00004D4E"/>
    <w:rsid w:val="00011895"/>
    <w:rsid w:val="00013818"/>
    <w:rsid w:val="00024730"/>
    <w:rsid w:val="00032FF5"/>
    <w:rsid w:val="00033EDA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77577"/>
    <w:rsid w:val="0009018E"/>
    <w:rsid w:val="00092692"/>
    <w:rsid w:val="00096203"/>
    <w:rsid w:val="000A0229"/>
    <w:rsid w:val="000C0620"/>
    <w:rsid w:val="000C71D7"/>
    <w:rsid w:val="000E24AC"/>
    <w:rsid w:val="000E4A73"/>
    <w:rsid w:val="000F79EA"/>
    <w:rsid w:val="00112C70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242B7"/>
    <w:rsid w:val="00234A33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33E9"/>
    <w:rsid w:val="002A4EDA"/>
    <w:rsid w:val="002B01E3"/>
    <w:rsid w:val="002B3FC8"/>
    <w:rsid w:val="002F10E7"/>
    <w:rsid w:val="002F69E4"/>
    <w:rsid w:val="00300A98"/>
    <w:rsid w:val="0030662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ACE"/>
    <w:rsid w:val="00437B8B"/>
    <w:rsid w:val="00457853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4017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2748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2C0F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14A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63B8"/>
    <w:rsid w:val="007E7052"/>
    <w:rsid w:val="007F71A4"/>
    <w:rsid w:val="008030EE"/>
    <w:rsid w:val="00812148"/>
    <w:rsid w:val="00814B43"/>
    <w:rsid w:val="00814FA5"/>
    <w:rsid w:val="00826A79"/>
    <w:rsid w:val="0083016A"/>
    <w:rsid w:val="00846AAE"/>
    <w:rsid w:val="00867081"/>
    <w:rsid w:val="0088550D"/>
    <w:rsid w:val="008978E8"/>
    <w:rsid w:val="008A02C4"/>
    <w:rsid w:val="008A49A0"/>
    <w:rsid w:val="008A6538"/>
    <w:rsid w:val="008D4FC8"/>
    <w:rsid w:val="008D5A80"/>
    <w:rsid w:val="008E5483"/>
    <w:rsid w:val="008F4532"/>
    <w:rsid w:val="00910DFA"/>
    <w:rsid w:val="00933CCA"/>
    <w:rsid w:val="00935194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357"/>
    <w:rsid w:val="009B4770"/>
    <w:rsid w:val="009B4952"/>
    <w:rsid w:val="009C63EE"/>
    <w:rsid w:val="009D0878"/>
    <w:rsid w:val="009D449D"/>
    <w:rsid w:val="009E4CA2"/>
    <w:rsid w:val="009E62E6"/>
    <w:rsid w:val="009E65EC"/>
    <w:rsid w:val="009F2058"/>
    <w:rsid w:val="009F391D"/>
    <w:rsid w:val="00A1144C"/>
    <w:rsid w:val="00A1329C"/>
    <w:rsid w:val="00A17684"/>
    <w:rsid w:val="00A25023"/>
    <w:rsid w:val="00A2760D"/>
    <w:rsid w:val="00A42CE4"/>
    <w:rsid w:val="00A56B81"/>
    <w:rsid w:val="00A6314E"/>
    <w:rsid w:val="00A66EEB"/>
    <w:rsid w:val="00A72BC0"/>
    <w:rsid w:val="00A77B4D"/>
    <w:rsid w:val="00A8052D"/>
    <w:rsid w:val="00A9077F"/>
    <w:rsid w:val="00A974B4"/>
    <w:rsid w:val="00AA04BD"/>
    <w:rsid w:val="00AA276C"/>
    <w:rsid w:val="00AB673E"/>
    <w:rsid w:val="00AC7616"/>
    <w:rsid w:val="00AC7C34"/>
    <w:rsid w:val="00AD121E"/>
    <w:rsid w:val="00AD518A"/>
    <w:rsid w:val="00AD6216"/>
    <w:rsid w:val="00AE2F61"/>
    <w:rsid w:val="00AE313B"/>
    <w:rsid w:val="00AE7650"/>
    <w:rsid w:val="00B00819"/>
    <w:rsid w:val="00B04DE6"/>
    <w:rsid w:val="00B112B1"/>
    <w:rsid w:val="00B1221A"/>
    <w:rsid w:val="00B204FE"/>
    <w:rsid w:val="00B25746"/>
    <w:rsid w:val="00B31378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6032"/>
    <w:rsid w:val="00BD2DD6"/>
    <w:rsid w:val="00BD55EE"/>
    <w:rsid w:val="00C0155C"/>
    <w:rsid w:val="00C1551B"/>
    <w:rsid w:val="00C21DA4"/>
    <w:rsid w:val="00C3233C"/>
    <w:rsid w:val="00C3763A"/>
    <w:rsid w:val="00C42E09"/>
    <w:rsid w:val="00C60281"/>
    <w:rsid w:val="00C66F49"/>
    <w:rsid w:val="00C779DA"/>
    <w:rsid w:val="00C814F7"/>
    <w:rsid w:val="00C81C04"/>
    <w:rsid w:val="00C81FBA"/>
    <w:rsid w:val="00C838B2"/>
    <w:rsid w:val="00C91B4B"/>
    <w:rsid w:val="00C93DE1"/>
    <w:rsid w:val="00CA1ED0"/>
    <w:rsid w:val="00CA2E0A"/>
    <w:rsid w:val="00CB1580"/>
    <w:rsid w:val="00CB3192"/>
    <w:rsid w:val="00CC1E5C"/>
    <w:rsid w:val="00CD1043"/>
    <w:rsid w:val="00CE2C76"/>
    <w:rsid w:val="00D03960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14A7"/>
    <w:rsid w:val="00E379DC"/>
    <w:rsid w:val="00E46808"/>
    <w:rsid w:val="00E5521B"/>
    <w:rsid w:val="00E61D86"/>
    <w:rsid w:val="00E61FB1"/>
    <w:rsid w:val="00E63862"/>
    <w:rsid w:val="00E665C1"/>
    <w:rsid w:val="00E72DA3"/>
    <w:rsid w:val="00E80828"/>
    <w:rsid w:val="00E95182"/>
    <w:rsid w:val="00E97BD9"/>
    <w:rsid w:val="00EC7121"/>
    <w:rsid w:val="00EE0848"/>
    <w:rsid w:val="00EF51DF"/>
    <w:rsid w:val="00F03B1E"/>
    <w:rsid w:val="00F03F2C"/>
    <w:rsid w:val="00F1202D"/>
    <w:rsid w:val="00F217AB"/>
    <w:rsid w:val="00F333C2"/>
    <w:rsid w:val="00F35A06"/>
    <w:rsid w:val="00F435D3"/>
    <w:rsid w:val="00F46425"/>
    <w:rsid w:val="00F479F2"/>
    <w:rsid w:val="00F5078D"/>
    <w:rsid w:val="00F534FB"/>
    <w:rsid w:val="00F56FFE"/>
    <w:rsid w:val="00F904FC"/>
    <w:rsid w:val="00F935BF"/>
    <w:rsid w:val="00F94EB5"/>
    <w:rsid w:val="00F95F61"/>
    <w:rsid w:val="00FA4359"/>
    <w:rsid w:val="00FA4C84"/>
    <w:rsid w:val="00FB0F18"/>
    <w:rsid w:val="00FE18B2"/>
    <w:rsid w:val="00FE5AC9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4C4017"/>
    <w:rPr>
      <w:color w:val="88628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017"/>
    <w:rPr>
      <w:color w:val="806C00" w:themeColor="followedHyperlink"/>
      <w:u w:val="single"/>
    </w:rPr>
  </w:style>
  <w:style w:type="paragraph" w:styleId="ListParagraph">
    <w:name w:val="List Paragraph"/>
    <w:basedOn w:val="Normal"/>
    <w:uiPriority w:val="34"/>
    <w:unhideWhenUsed/>
    <w:rsid w:val="00B3137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066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com.coderanwar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hop.coderanwar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ranwar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17FDA0A498470E8126F57C35520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367B4-BC2B-4FF0-B445-B318BFB388BE}"/>
      </w:docPartPr>
      <w:docPartBody>
        <w:p w:rsidR="002A4B5F" w:rsidRDefault="000273BF">
          <w:pPr>
            <w:pStyle w:val="1E17FDA0A498470E8126F57C35520BED"/>
          </w:pPr>
          <w:r w:rsidRPr="009D0878">
            <w:t>Address</w:t>
          </w:r>
        </w:p>
      </w:docPartBody>
    </w:docPart>
    <w:docPart>
      <w:docPartPr>
        <w:name w:val="638A366703604F8D85842AA7D5857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D9137-19E6-4393-830B-57D2CF8626F5}"/>
      </w:docPartPr>
      <w:docPartBody>
        <w:p w:rsidR="002A4B5F" w:rsidRDefault="000273BF">
          <w:pPr>
            <w:pStyle w:val="638A366703604F8D85842AA7D5857ACD"/>
          </w:pPr>
          <w:r w:rsidRPr="009D0878">
            <w:t>Phone</w:t>
          </w:r>
        </w:p>
      </w:docPartBody>
    </w:docPart>
    <w:docPart>
      <w:docPartPr>
        <w:name w:val="0659BB26B91C4796A4196B1AF1743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7FF0C-6F66-4694-80E3-8941435FB557}"/>
      </w:docPartPr>
      <w:docPartBody>
        <w:p w:rsidR="002A4B5F" w:rsidRDefault="000273BF">
          <w:pPr>
            <w:pStyle w:val="0659BB26B91C4796A4196B1AF1743091"/>
          </w:pPr>
          <w:r w:rsidRPr="009D0878">
            <w:t>Email</w:t>
          </w:r>
        </w:p>
      </w:docPartBody>
    </w:docPart>
    <w:docPart>
      <w:docPartPr>
        <w:name w:val="D0FA2AD7D22F483F8A4BE7BDF606E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46C47-B984-434B-97C1-E16E0A966FF6}"/>
      </w:docPartPr>
      <w:docPartBody>
        <w:p w:rsidR="002A4B5F" w:rsidRDefault="000273BF">
          <w:pPr>
            <w:pStyle w:val="D0FA2AD7D22F483F8A4BE7BDF606E15A"/>
          </w:pPr>
          <w:r w:rsidRPr="00D85CA4">
            <w:t>Objective</w:t>
          </w:r>
        </w:p>
      </w:docPartBody>
    </w:docPart>
    <w:docPart>
      <w:docPartPr>
        <w:name w:val="F05FD68B00B745A18DBB0839078D9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DEAA2-A366-4231-B2CE-5A3B34CF7805}"/>
      </w:docPartPr>
      <w:docPartBody>
        <w:p w:rsidR="002A4B5F" w:rsidRDefault="000273BF">
          <w:pPr>
            <w:pStyle w:val="F05FD68B00B745A18DBB0839078D94EB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40"/>
    <w:rsid w:val="000273BF"/>
    <w:rsid w:val="00206D0E"/>
    <w:rsid w:val="002A4B5F"/>
    <w:rsid w:val="006C5A40"/>
    <w:rsid w:val="00F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47DE194C6143528283E10538F8EB77">
    <w:name w:val="E947DE194C6143528283E10538F8EB77"/>
  </w:style>
  <w:style w:type="paragraph" w:customStyle="1" w:styleId="951D161D908945BEACA747DEAA46F7EE">
    <w:name w:val="951D161D908945BEACA747DEAA46F7EE"/>
  </w:style>
  <w:style w:type="paragraph" w:customStyle="1" w:styleId="1E17FDA0A498470E8126F57C35520BED">
    <w:name w:val="1E17FDA0A498470E8126F57C35520BED"/>
  </w:style>
  <w:style w:type="paragraph" w:customStyle="1" w:styleId="638A366703604F8D85842AA7D5857ACD">
    <w:name w:val="638A366703604F8D85842AA7D5857ACD"/>
  </w:style>
  <w:style w:type="paragraph" w:customStyle="1" w:styleId="0659BB26B91C4796A4196B1AF1743091">
    <w:name w:val="0659BB26B91C4796A4196B1AF1743091"/>
  </w:style>
  <w:style w:type="paragraph" w:customStyle="1" w:styleId="2D283C414AFC443E8A4C6FEA55ADBEC6">
    <w:name w:val="2D283C414AFC443E8A4C6FEA55ADBEC6"/>
  </w:style>
  <w:style w:type="paragraph" w:customStyle="1" w:styleId="02E6DCD666BA408EBCD609E422C16443">
    <w:name w:val="02E6DCD666BA408EBCD609E422C16443"/>
  </w:style>
  <w:style w:type="paragraph" w:customStyle="1" w:styleId="D0FA2AD7D22F483F8A4BE7BDF606E15A">
    <w:name w:val="D0FA2AD7D22F483F8A4BE7BDF606E15A"/>
  </w:style>
  <w:style w:type="paragraph" w:customStyle="1" w:styleId="05BC3E7BDC4449A79F11D14C3329CDD6">
    <w:name w:val="05BC3E7BDC4449A79F11D14C3329CDD6"/>
  </w:style>
  <w:style w:type="paragraph" w:customStyle="1" w:styleId="F05FD68B00B745A18DBB0839078D94EB">
    <w:name w:val="F05FD68B00B745A18DBB0839078D94EB"/>
  </w:style>
  <w:style w:type="paragraph" w:customStyle="1" w:styleId="F2FD769F327A4DAABA1F63CDF79DE84A">
    <w:name w:val="F2FD769F327A4DAABA1F63CDF79DE84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8A0280B04B5242CC93B2384B47810FA3">
    <w:name w:val="8A0280B04B5242CC93B2384B47810FA3"/>
  </w:style>
  <w:style w:type="paragraph" w:customStyle="1" w:styleId="65C675B07CAF46028D2D17E73D9ADF1B">
    <w:name w:val="65C675B07CAF46028D2D17E73D9ADF1B"/>
  </w:style>
  <w:style w:type="paragraph" w:customStyle="1" w:styleId="796C32EF49C64A49A661FB2E85D189B8">
    <w:name w:val="796C32EF49C64A49A661FB2E85D189B8"/>
  </w:style>
  <w:style w:type="paragraph" w:customStyle="1" w:styleId="358B832A84AB4B35BE5AF8EE523C5FB4">
    <w:name w:val="358B832A84AB4B35BE5AF8EE523C5FB4"/>
  </w:style>
  <w:style w:type="paragraph" w:customStyle="1" w:styleId="5C066DFCCF634080A4523AC063B85578">
    <w:name w:val="5C066DFCCF634080A4523AC063B85578"/>
  </w:style>
  <w:style w:type="paragraph" w:customStyle="1" w:styleId="CB5CD386454146B7AA2E40102B30809E">
    <w:name w:val="CB5CD386454146B7AA2E40102B30809E"/>
  </w:style>
  <w:style w:type="paragraph" w:customStyle="1" w:styleId="1612E330E675471CAEEE860A53A69B9F">
    <w:name w:val="1612E330E675471CAEEE860A53A69B9F"/>
  </w:style>
  <w:style w:type="paragraph" w:customStyle="1" w:styleId="458AB9D4DDF248689190204AD86F345C">
    <w:name w:val="458AB9D4DDF248689190204AD86F345C"/>
  </w:style>
  <w:style w:type="paragraph" w:customStyle="1" w:styleId="E8AAB56C74664D68ADBC2048A61AD03F">
    <w:name w:val="E8AAB56C74664D68ADBC2048A61AD03F"/>
  </w:style>
  <w:style w:type="paragraph" w:customStyle="1" w:styleId="1232806439B44C448E56B9033F67155A">
    <w:name w:val="1232806439B44C448E56B9033F67155A"/>
  </w:style>
  <w:style w:type="paragraph" w:customStyle="1" w:styleId="FD7DDB451D7640C89DB6D6FC448B04A2">
    <w:name w:val="FD7DDB451D7640C89DB6D6FC448B04A2"/>
  </w:style>
  <w:style w:type="paragraph" w:customStyle="1" w:styleId="D095787A50624C6AA7C07B10BF231B4E">
    <w:name w:val="D095787A50624C6AA7C07B10BF231B4E"/>
  </w:style>
  <w:style w:type="paragraph" w:customStyle="1" w:styleId="132B266EF70D4BE7A9BB2881FBCD3578">
    <w:name w:val="132B266EF70D4BE7A9BB2881FBCD3578"/>
  </w:style>
  <w:style w:type="paragraph" w:customStyle="1" w:styleId="CF89B2220C31473EA83B20910C6A8805">
    <w:name w:val="CF89B2220C31473EA83B20910C6A8805"/>
  </w:style>
  <w:style w:type="paragraph" w:customStyle="1" w:styleId="09097DE0308A4F96AACC8BCE9AA9AD4D">
    <w:name w:val="09097DE0308A4F96AACC8BCE9AA9AD4D"/>
  </w:style>
  <w:style w:type="paragraph" w:customStyle="1" w:styleId="1B5DB44C9FCE4E74A2C6050E01DD9AB4">
    <w:name w:val="1B5DB44C9FCE4E74A2C6050E01DD9AB4"/>
  </w:style>
  <w:style w:type="paragraph" w:customStyle="1" w:styleId="CFDD0C726AEA4A56B63E37AC2EF8E162">
    <w:name w:val="CFDD0C726AEA4A56B63E37AC2EF8E162"/>
  </w:style>
  <w:style w:type="paragraph" w:customStyle="1" w:styleId="AFB5C379E86046CA8A616CD84C763D42">
    <w:name w:val="AFB5C379E86046CA8A616CD84C763D42"/>
  </w:style>
  <w:style w:type="paragraph" w:customStyle="1" w:styleId="F9C80AF636FC42C49D7D77234B4A7DE4">
    <w:name w:val="F9C80AF636FC42C49D7D77234B4A7DE4"/>
  </w:style>
  <w:style w:type="paragraph" w:customStyle="1" w:styleId="2EFF656BE1E44C239AB11C87FF75E727">
    <w:name w:val="2EFF656BE1E44C239AB11C87FF75E727"/>
  </w:style>
  <w:style w:type="paragraph" w:customStyle="1" w:styleId="76617D3A8B43427CADA29D1D3AA27FB8">
    <w:name w:val="76617D3A8B43427CADA29D1D3AA27FB8"/>
  </w:style>
  <w:style w:type="paragraph" w:customStyle="1" w:styleId="F86D8B40D5B24AF7BCB237336CB9807B">
    <w:name w:val="F86D8B40D5B24AF7BCB237336CB9807B"/>
  </w:style>
  <w:style w:type="paragraph" w:customStyle="1" w:styleId="FA0D3730C3A6495EB339FDA004D06D2F">
    <w:name w:val="FA0D3730C3A6495EB339FDA004D06D2F"/>
  </w:style>
  <w:style w:type="paragraph" w:customStyle="1" w:styleId="88A1751877AC403FBEB222719AB8FF02">
    <w:name w:val="88A1751877AC403FBEB222719AB8FF02"/>
  </w:style>
  <w:style w:type="paragraph" w:customStyle="1" w:styleId="1345533618EF48C0B1CF2F3483E41ACE">
    <w:name w:val="1345533618EF48C0B1CF2F3483E41ACE"/>
  </w:style>
  <w:style w:type="paragraph" w:customStyle="1" w:styleId="9F270659A43D4FBB8B3E0C9725B1A42D">
    <w:name w:val="9F270659A43D4FBB8B3E0C9725B1A42D"/>
  </w:style>
  <w:style w:type="paragraph" w:customStyle="1" w:styleId="7521F2D362EC442EA4B43BEABC8B3150">
    <w:name w:val="7521F2D362EC442EA4B43BEABC8B3150"/>
  </w:style>
  <w:style w:type="paragraph" w:customStyle="1" w:styleId="2F90327D1C754876BCBF2BA20F4F047B">
    <w:name w:val="2F90327D1C754876BCBF2BA20F4F047B"/>
  </w:style>
  <w:style w:type="paragraph" w:customStyle="1" w:styleId="34402304BD1843A8AE0EEEB28BE565CA">
    <w:name w:val="34402304BD1843A8AE0EEEB28BE565CA"/>
    <w:rsid w:val="006C5A40"/>
  </w:style>
  <w:style w:type="paragraph" w:customStyle="1" w:styleId="CCE9D7D4794744F2B94F0C8BE38A6F43">
    <w:name w:val="CCE9D7D4794744F2B94F0C8BE38A6F43"/>
    <w:rsid w:val="006C5A40"/>
  </w:style>
  <w:style w:type="paragraph" w:customStyle="1" w:styleId="099E311F21C64A51BD09A9F45FFD4541">
    <w:name w:val="099E311F21C64A51BD09A9F45FFD4541"/>
    <w:rsid w:val="006C5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Polashbari, Ashulia, Dhaka-1341</CompanyAddress>
  <CompanyPhone>01794030592</CompanyPhone>
  <CompanyFax/>
  <CompanyEmail>anwarhossain7736@gmail.com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gfg</cp:keywords>
  <dc:description/>
  <cp:lastModifiedBy/>
  <cp:revision>1</cp:revision>
  <dcterms:created xsi:type="dcterms:W3CDTF">2021-08-22T04:00:00Z</dcterms:created>
  <dcterms:modified xsi:type="dcterms:W3CDTF">2021-08-23T09:39:00Z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