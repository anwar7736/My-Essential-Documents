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31D" w:rsidRDefault="00E8631F" w:rsidP="00C7731D">
      <w:pPr>
        <w:pStyle w:val="Subtitle"/>
      </w:pPr>
      <w:r w:rsidRPr="003807EE">
        <w:rPr>
          <w:noProof/>
          <w:sz w:val="60"/>
          <w:szCs w:val="60"/>
          <w:lang w:bidi="bn-BD"/>
        </w:rPr>
        <w:drawing>
          <wp:anchor distT="0" distB="0" distL="114300" distR="114300" simplePos="0" relativeHeight="251659264" behindDoc="0" locked="0" layoutInCell="1" allowOverlap="1" wp14:anchorId="5F5AF6A3" wp14:editId="3FB4C2BA">
            <wp:simplePos x="0" y="0"/>
            <wp:positionH relativeFrom="margin">
              <wp:posOffset>-402590</wp:posOffset>
            </wp:positionH>
            <wp:positionV relativeFrom="margin">
              <wp:posOffset>590550</wp:posOffset>
            </wp:positionV>
            <wp:extent cx="1341755" cy="13906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wa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F20">
        <w:tab/>
      </w:r>
      <w:r w:rsidR="00C7731D">
        <w:tab/>
      </w:r>
      <w:r w:rsidR="00C7731D" w:rsidRPr="00C7731D">
        <w:tab/>
      </w:r>
    </w:p>
    <w:p w:rsidR="00C7731D" w:rsidRPr="003807EE" w:rsidRDefault="00C7731D" w:rsidP="00217B47">
      <w:pPr>
        <w:pStyle w:val="Subtitle"/>
        <w:ind w:left="5040"/>
        <w:rPr>
          <w:sz w:val="60"/>
          <w:szCs w:val="60"/>
        </w:rPr>
      </w:pPr>
      <w:r w:rsidRPr="003807EE">
        <w:rPr>
          <w:sz w:val="60"/>
          <w:szCs w:val="60"/>
        </w:rPr>
        <w:t>Md Anwar</w:t>
      </w:r>
    </w:p>
    <w:p w:rsidR="00C7731D" w:rsidRPr="003807EE" w:rsidRDefault="00C7731D" w:rsidP="00C7731D">
      <w:pPr>
        <w:pStyle w:val="Subtitle"/>
        <w:ind w:left="4320" w:firstLine="720"/>
        <w:rPr>
          <w:sz w:val="60"/>
          <w:szCs w:val="60"/>
        </w:rPr>
      </w:pPr>
      <w:r w:rsidRPr="003807EE">
        <w:rPr>
          <w:sz w:val="60"/>
          <w:szCs w:val="60"/>
        </w:rPr>
        <w:t>Hossain</w:t>
      </w:r>
    </w:p>
    <w:p w:rsidR="00C7731D" w:rsidRDefault="00C7731D">
      <w:r>
        <w:tab/>
      </w:r>
      <w:r>
        <w:tab/>
      </w:r>
      <w:r>
        <w:tab/>
      </w:r>
      <w:r>
        <w:tab/>
      </w:r>
    </w:p>
    <w:p w:rsidR="00C7731D" w:rsidRPr="00362C55" w:rsidRDefault="00C7731D" w:rsidP="00C7731D">
      <w:pPr>
        <w:spacing w:after="160" w:line="259" w:lineRule="auto"/>
      </w:pPr>
      <w:r w:rsidRPr="00362C55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3F2FBE" wp14:editId="47176E08">
                <wp:simplePos x="0" y="0"/>
                <wp:positionH relativeFrom="column">
                  <wp:posOffset>5114925</wp:posOffset>
                </wp:positionH>
                <wp:positionV relativeFrom="paragraph">
                  <wp:posOffset>13335</wp:posOffset>
                </wp:positionV>
                <wp:extent cx="118745" cy="118745"/>
                <wp:effectExtent l="0" t="0" r="0" b="0"/>
                <wp:wrapSquare wrapText="bothSides"/>
                <wp:docPr id="54" name="Address icon" descr="Address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745" cy="118745"/>
                        </a:xfrm>
                        <a:custGeom>
                          <a:avLst/>
                          <a:gdLst>
                            <a:gd name="T0" fmla="*/ 1493 w 2846"/>
                            <a:gd name="T1" fmla="*/ 23 h 2833"/>
                            <a:gd name="T2" fmla="*/ 1607 w 2846"/>
                            <a:gd name="T3" fmla="*/ 115 h 2833"/>
                            <a:gd name="T4" fmla="*/ 1757 w 2846"/>
                            <a:gd name="T5" fmla="*/ 256 h 2833"/>
                            <a:gd name="T6" fmla="*/ 1931 w 2846"/>
                            <a:gd name="T7" fmla="*/ 422 h 2833"/>
                            <a:gd name="T8" fmla="*/ 2118 w 2846"/>
                            <a:gd name="T9" fmla="*/ 603 h 2833"/>
                            <a:gd name="T10" fmla="*/ 2306 w 2846"/>
                            <a:gd name="T11" fmla="*/ 787 h 2833"/>
                            <a:gd name="T12" fmla="*/ 2482 w 2846"/>
                            <a:gd name="T13" fmla="*/ 960 h 2833"/>
                            <a:gd name="T14" fmla="*/ 2637 w 2846"/>
                            <a:gd name="T15" fmla="*/ 1113 h 2833"/>
                            <a:gd name="T16" fmla="*/ 2757 w 2846"/>
                            <a:gd name="T17" fmla="*/ 1234 h 2833"/>
                            <a:gd name="T18" fmla="*/ 2829 w 2846"/>
                            <a:gd name="T19" fmla="*/ 1310 h 2833"/>
                            <a:gd name="T20" fmla="*/ 2757 w 2846"/>
                            <a:gd name="T21" fmla="*/ 1334 h 2833"/>
                            <a:gd name="T22" fmla="*/ 2584 w 2846"/>
                            <a:gd name="T23" fmla="*/ 1340 h 2833"/>
                            <a:gd name="T24" fmla="*/ 2467 w 2846"/>
                            <a:gd name="T25" fmla="*/ 1345 h 2833"/>
                            <a:gd name="T26" fmla="*/ 2467 w 2846"/>
                            <a:gd name="T27" fmla="*/ 2566 h 2833"/>
                            <a:gd name="T28" fmla="*/ 2448 w 2846"/>
                            <a:gd name="T29" fmla="*/ 2716 h 2833"/>
                            <a:gd name="T30" fmla="*/ 2383 w 2846"/>
                            <a:gd name="T31" fmla="*/ 2796 h 2833"/>
                            <a:gd name="T32" fmla="*/ 2256 w 2846"/>
                            <a:gd name="T33" fmla="*/ 2830 h 2833"/>
                            <a:gd name="T34" fmla="*/ 2157 w 2846"/>
                            <a:gd name="T35" fmla="*/ 2833 h 2833"/>
                            <a:gd name="T36" fmla="*/ 2039 w 2846"/>
                            <a:gd name="T37" fmla="*/ 2830 h 2833"/>
                            <a:gd name="T38" fmla="*/ 1925 w 2846"/>
                            <a:gd name="T39" fmla="*/ 2822 h 2833"/>
                            <a:gd name="T40" fmla="*/ 1858 w 2846"/>
                            <a:gd name="T41" fmla="*/ 2769 h 2833"/>
                            <a:gd name="T42" fmla="*/ 1831 w 2846"/>
                            <a:gd name="T43" fmla="*/ 2639 h 2833"/>
                            <a:gd name="T44" fmla="*/ 1825 w 2846"/>
                            <a:gd name="T45" fmla="*/ 2460 h 2833"/>
                            <a:gd name="T46" fmla="*/ 1822 w 2846"/>
                            <a:gd name="T47" fmla="*/ 2273 h 2833"/>
                            <a:gd name="T48" fmla="*/ 1821 w 2846"/>
                            <a:gd name="T49" fmla="*/ 2076 h 2833"/>
                            <a:gd name="T50" fmla="*/ 1821 w 2846"/>
                            <a:gd name="T51" fmla="*/ 1908 h 2833"/>
                            <a:gd name="T52" fmla="*/ 1822 w 2846"/>
                            <a:gd name="T53" fmla="*/ 1807 h 2833"/>
                            <a:gd name="T54" fmla="*/ 1811 w 2846"/>
                            <a:gd name="T55" fmla="*/ 1707 h 2833"/>
                            <a:gd name="T56" fmla="*/ 1750 w 2846"/>
                            <a:gd name="T57" fmla="*/ 1631 h 2833"/>
                            <a:gd name="T58" fmla="*/ 1651 w 2846"/>
                            <a:gd name="T59" fmla="*/ 1592 h 2833"/>
                            <a:gd name="T60" fmla="*/ 1529 w 2846"/>
                            <a:gd name="T61" fmla="*/ 1579 h 2833"/>
                            <a:gd name="T62" fmla="*/ 1398 w 2846"/>
                            <a:gd name="T63" fmla="*/ 1577 h 2833"/>
                            <a:gd name="T64" fmla="*/ 1253 w 2846"/>
                            <a:gd name="T65" fmla="*/ 1586 h 2833"/>
                            <a:gd name="T66" fmla="*/ 1129 w 2846"/>
                            <a:gd name="T67" fmla="*/ 1617 h 2833"/>
                            <a:gd name="T68" fmla="*/ 1041 w 2846"/>
                            <a:gd name="T69" fmla="*/ 1678 h 2833"/>
                            <a:gd name="T70" fmla="*/ 1010 w 2846"/>
                            <a:gd name="T71" fmla="*/ 1778 h 2833"/>
                            <a:gd name="T72" fmla="*/ 1011 w 2846"/>
                            <a:gd name="T73" fmla="*/ 2427 h 2833"/>
                            <a:gd name="T74" fmla="*/ 1009 w 2846"/>
                            <a:gd name="T75" fmla="*/ 2697 h 2833"/>
                            <a:gd name="T76" fmla="*/ 959 w 2846"/>
                            <a:gd name="T77" fmla="*/ 2783 h 2833"/>
                            <a:gd name="T78" fmla="*/ 845 w 2846"/>
                            <a:gd name="T79" fmla="*/ 2822 h 2833"/>
                            <a:gd name="T80" fmla="*/ 562 w 2846"/>
                            <a:gd name="T81" fmla="*/ 2828 h 2833"/>
                            <a:gd name="T82" fmla="*/ 444 w 2846"/>
                            <a:gd name="T83" fmla="*/ 2793 h 2833"/>
                            <a:gd name="T84" fmla="*/ 380 w 2846"/>
                            <a:gd name="T85" fmla="*/ 2703 h 2833"/>
                            <a:gd name="T86" fmla="*/ 372 w 2846"/>
                            <a:gd name="T87" fmla="*/ 2285 h 2833"/>
                            <a:gd name="T88" fmla="*/ 370 w 2846"/>
                            <a:gd name="T89" fmla="*/ 1351 h 2833"/>
                            <a:gd name="T90" fmla="*/ 308 w 2846"/>
                            <a:gd name="T91" fmla="*/ 1352 h 2833"/>
                            <a:gd name="T92" fmla="*/ 191 w 2846"/>
                            <a:gd name="T93" fmla="*/ 1353 h 2833"/>
                            <a:gd name="T94" fmla="*/ 73 w 2846"/>
                            <a:gd name="T95" fmla="*/ 1352 h 2833"/>
                            <a:gd name="T96" fmla="*/ 4 w 2846"/>
                            <a:gd name="T97" fmla="*/ 1352 h 2833"/>
                            <a:gd name="T98" fmla="*/ 26 w 2846"/>
                            <a:gd name="T99" fmla="*/ 1319 h 2833"/>
                            <a:gd name="T100" fmla="*/ 109 w 2846"/>
                            <a:gd name="T101" fmla="*/ 1230 h 2833"/>
                            <a:gd name="T102" fmla="*/ 236 w 2846"/>
                            <a:gd name="T103" fmla="*/ 1097 h 2833"/>
                            <a:gd name="T104" fmla="*/ 394 w 2846"/>
                            <a:gd name="T105" fmla="*/ 934 h 2833"/>
                            <a:gd name="T106" fmla="*/ 574 w 2846"/>
                            <a:gd name="T107" fmla="*/ 753 h 2833"/>
                            <a:gd name="T108" fmla="*/ 762 w 2846"/>
                            <a:gd name="T109" fmla="*/ 566 h 2833"/>
                            <a:gd name="T110" fmla="*/ 946 w 2846"/>
                            <a:gd name="T111" fmla="*/ 383 h 2833"/>
                            <a:gd name="T112" fmla="*/ 1116 w 2846"/>
                            <a:gd name="T113" fmla="*/ 218 h 2833"/>
                            <a:gd name="T114" fmla="*/ 1257 w 2846"/>
                            <a:gd name="T115" fmla="*/ 81 h 2833"/>
                            <a:gd name="T116" fmla="*/ 1367 w 2846"/>
                            <a:gd name="T117" fmla="*/ 7 h 28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2846" h="2833">
                              <a:moveTo>
                                <a:pt x="1418" y="0"/>
                              </a:moveTo>
                              <a:lnTo>
                                <a:pt x="1443" y="3"/>
                              </a:lnTo>
                              <a:lnTo>
                                <a:pt x="1468" y="11"/>
                              </a:lnTo>
                              <a:lnTo>
                                <a:pt x="1493" y="23"/>
                              </a:lnTo>
                              <a:lnTo>
                                <a:pt x="1520" y="39"/>
                              </a:lnTo>
                              <a:lnTo>
                                <a:pt x="1547" y="60"/>
                              </a:lnTo>
                              <a:lnTo>
                                <a:pt x="1575" y="85"/>
                              </a:lnTo>
                              <a:lnTo>
                                <a:pt x="1607" y="115"/>
                              </a:lnTo>
                              <a:lnTo>
                                <a:pt x="1642" y="147"/>
                              </a:lnTo>
                              <a:lnTo>
                                <a:pt x="1678" y="181"/>
                              </a:lnTo>
                              <a:lnTo>
                                <a:pt x="1717" y="218"/>
                              </a:lnTo>
                              <a:lnTo>
                                <a:pt x="1757" y="256"/>
                              </a:lnTo>
                              <a:lnTo>
                                <a:pt x="1799" y="295"/>
                              </a:lnTo>
                              <a:lnTo>
                                <a:pt x="1842" y="337"/>
                              </a:lnTo>
                              <a:lnTo>
                                <a:pt x="1886" y="379"/>
                              </a:lnTo>
                              <a:lnTo>
                                <a:pt x="1931" y="422"/>
                              </a:lnTo>
                              <a:lnTo>
                                <a:pt x="1977" y="467"/>
                              </a:lnTo>
                              <a:lnTo>
                                <a:pt x="2024" y="512"/>
                              </a:lnTo>
                              <a:lnTo>
                                <a:pt x="2071" y="558"/>
                              </a:lnTo>
                              <a:lnTo>
                                <a:pt x="2118" y="603"/>
                              </a:lnTo>
                              <a:lnTo>
                                <a:pt x="2165" y="649"/>
                              </a:lnTo>
                              <a:lnTo>
                                <a:pt x="2213" y="695"/>
                              </a:lnTo>
                              <a:lnTo>
                                <a:pt x="2259" y="741"/>
                              </a:lnTo>
                              <a:lnTo>
                                <a:pt x="2306" y="787"/>
                              </a:lnTo>
                              <a:lnTo>
                                <a:pt x="2351" y="831"/>
                              </a:lnTo>
                              <a:lnTo>
                                <a:pt x="2397" y="875"/>
                              </a:lnTo>
                              <a:lnTo>
                                <a:pt x="2440" y="918"/>
                              </a:lnTo>
                              <a:lnTo>
                                <a:pt x="2482" y="960"/>
                              </a:lnTo>
                              <a:lnTo>
                                <a:pt x="2524" y="1001"/>
                              </a:lnTo>
                              <a:lnTo>
                                <a:pt x="2563" y="1040"/>
                              </a:lnTo>
                              <a:lnTo>
                                <a:pt x="2601" y="1077"/>
                              </a:lnTo>
                              <a:lnTo>
                                <a:pt x="2637" y="1113"/>
                              </a:lnTo>
                              <a:lnTo>
                                <a:pt x="2671" y="1147"/>
                              </a:lnTo>
                              <a:lnTo>
                                <a:pt x="2702" y="1178"/>
                              </a:lnTo>
                              <a:lnTo>
                                <a:pt x="2731" y="1207"/>
                              </a:lnTo>
                              <a:lnTo>
                                <a:pt x="2757" y="1234"/>
                              </a:lnTo>
                              <a:lnTo>
                                <a:pt x="2780" y="1257"/>
                              </a:lnTo>
                              <a:lnTo>
                                <a:pt x="2800" y="1278"/>
                              </a:lnTo>
                              <a:lnTo>
                                <a:pt x="2816" y="1296"/>
                              </a:lnTo>
                              <a:lnTo>
                                <a:pt x="2829" y="1310"/>
                              </a:lnTo>
                              <a:lnTo>
                                <a:pt x="2839" y="1321"/>
                              </a:lnTo>
                              <a:lnTo>
                                <a:pt x="2846" y="1329"/>
                              </a:lnTo>
                              <a:lnTo>
                                <a:pt x="2801" y="1332"/>
                              </a:lnTo>
                              <a:lnTo>
                                <a:pt x="2757" y="1334"/>
                              </a:lnTo>
                              <a:lnTo>
                                <a:pt x="2711" y="1336"/>
                              </a:lnTo>
                              <a:lnTo>
                                <a:pt x="2667" y="1338"/>
                              </a:lnTo>
                              <a:lnTo>
                                <a:pt x="2625" y="1339"/>
                              </a:lnTo>
                              <a:lnTo>
                                <a:pt x="2584" y="1340"/>
                              </a:lnTo>
                              <a:lnTo>
                                <a:pt x="2548" y="1341"/>
                              </a:lnTo>
                              <a:lnTo>
                                <a:pt x="2515" y="1342"/>
                              </a:lnTo>
                              <a:lnTo>
                                <a:pt x="2488" y="1343"/>
                              </a:lnTo>
                              <a:lnTo>
                                <a:pt x="2467" y="1345"/>
                              </a:lnTo>
                              <a:lnTo>
                                <a:pt x="2467" y="1478"/>
                              </a:lnTo>
                              <a:lnTo>
                                <a:pt x="2467" y="1613"/>
                              </a:lnTo>
                              <a:lnTo>
                                <a:pt x="2467" y="2513"/>
                              </a:lnTo>
                              <a:lnTo>
                                <a:pt x="2467" y="2566"/>
                              </a:lnTo>
                              <a:lnTo>
                                <a:pt x="2465" y="2611"/>
                              </a:lnTo>
                              <a:lnTo>
                                <a:pt x="2462" y="2651"/>
                              </a:lnTo>
                              <a:lnTo>
                                <a:pt x="2456" y="2686"/>
                              </a:lnTo>
                              <a:lnTo>
                                <a:pt x="2448" y="2716"/>
                              </a:lnTo>
                              <a:lnTo>
                                <a:pt x="2437" y="2741"/>
                              </a:lnTo>
                              <a:lnTo>
                                <a:pt x="2422" y="2763"/>
                              </a:lnTo>
                              <a:lnTo>
                                <a:pt x="2405" y="2781"/>
                              </a:lnTo>
                              <a:lnTo>
                                <a:pt x="2383" y="2796"/>
                              </a:lnTo>
                              <a:lnTo>
                                <a:pt x="2358" y="2808"/>
                              </a:lnTo>
                              <a:lnTo>
                                <a:pt x="2328" y="2817"/>
                              </a:lnTo>
                              <a:lnTo>
                                <a:pt x="2295" y="2824"/>
                              </a:lnTo>
                              <a:lnTo>
                                <a:pt x="2256" y="2830"/>
                              </a:lnTo>
                              <a:lnTo>
                                <a:pt x="2238" y="2832"/>
                              </a:lnTo>
                              <a:lnTo>
                                <a:pt x="2215" y="2833"/>
                              </a:lnTo>
                              <a:lnTo>
                                <a:pt x="2188" y="2833"/>
                              </a:lnTo>
                              <a:lnTo>
                                <a:pt x="2157" y="2833"/>
                              </a:lnTo>
                              <a:lnTo>
                                <a:pt x="2126" y="2832"/>
                              </a:lnTo>
                              <a:lnTo>
                                <a:pt x="2095" y="2831"/>
                              </a:lnTo>
                              <a:lnTo>
                                <a:pt x="2066" y="2831"/>
                              </a:lnTo>
                              <a:lnTo>
                                <a:pt x="2039" y="2830"/>
                              </a:lnTo>
                              <a:lnTo>
                                <a:pt x="2018" y="2830"/>
                              </a:lnTo>
                              <a:lnTo>
                                <a:pt x="1983" y="2829"/>
                              </a:lnTo>
                              <a:lnTo>
                                <a:pt x="1951" y="2827"/>
                              </a:lnTo>
                              <a:lnTo>
                                <a:pt x="1925" y="2822"/>
                              </a:lnTo>
                              <a:lnTo>
                                <a:pt x="1903" y="2814"/>
                              </a:lnTo>
                              <a:lnTo>
                                <a:pt x="1885" y="2803"/>
                              </a:lnTo>
                              <a:lnTo>
                                <a:pt x="1870" y="2788"/>
                              </a:lnTo>
                              <a:lnTo>
                                <a:pt x="1858" y="2769"/>
                              </a:lnTo>
                              <a:lnTo>
                                <a:pt x="1848" y="2744"/>
                              </a:lnTo>
                              <a:lnTo>
                                <a:pt x="1840" y="2715"/>
                              </a:lnTo>
                              <a:lnTo>
                                <a:pt x="1835" y="2680"/>
                              </a:lnTo>
                              <a:lnTo>
                                <a:pt x="1831" y="2639"/>
                              </a:lnTo>
                              <a:lnTo>
                                <a:pt x="1828" y="2591"/>
                              </a:lnTo>
                              <a:lnTo>
                                <a:pt x="1826" y="2536"/>
                              </a:lnTo>
                              <a:lnTo>
                                <a:pt x="1825" y="2500"/>
                              </a:lnTo>
                              <a:lnTo>
                                <a:pt x="1825" y="2460"/>
                              </a:lnTo>
                              <a:lnTo>
                                <a:pt x="1824" y="2416"/>
                              </a:lnTo>
                              <a:lnTo>
                                <a:pt x="1823" y="2370"/>
                              </a:lnTo>
                              <a:lnTo>
                                <a:pt x="1823" y="2323"/>
                              </a:lnTo>
                              <a:lnTo>
                                <a:pt x="1822" y="2273"/>
                              </a:lnTo>
                              <a:lnTo>
                                <a:pt x="1822" y="2224"/>
                              </a:lnTo>
                              <a:lnTo>
                                <a:pt x="1821" y="2173"/>
                              </a:lnTo>
                              <a:lnTo>
                                <a:pt x="1821" y="2124"/>
                              </a:lnTo>
                              <a:lnTo>
                                <a:pt x="1821" y="2076"/>
                              </a:lnTo>
                              <a:lnTo>
                                <a:pt x="1821" y="2030"/>
                              </a:lnTo>
                              <a:lnTo>
                                <a:pt x="1821" y="1985"/>
                              </a:lnTo>
                              <a:lnTo>
                                <a:pt x="1821" y="1945"/>
                              </a:lnTo>
                              <a:lnTo>
                                <a:pt x="1821" y="1908"/>
                              </a:lnTo>
                              <a:lnTo>
                                <a:pt x="1821" y="1874"/>
                              </a:lnTo>
                              <a:lnTo>
                                <a:pt x="1821" y="1846"/>
                              </a:lnTo>
                              <a:lnTo>
                                <a:pt x="1821" y="1823"/>
                              </a:lnTo>
                              <a:lnTo>
                                <a:pt x="1822" y="1807"/>
                              </a:lnTo>
                              <a:lnTo>
                                <a:pt x="1822" y="1797"/>
                              </a:lnTo>
                              <a:lnTo>
                                <a:pt x="1822" y="1763"/>
                              </a:lnTo>
                              <a:lnTo>
                                <a:pt x="1818" y="1733"/>
                              </a:lnTo>
                              <a:lnTo>
                                <a:pt x="1811" y="1707"/>
                              </a:lnTo>
                              <a:lnTo>
                                <a:pt x="1800" y="1684"/>
                              </a:lnTo>
                              <a:lnTo>
                                <a:pt x="1786" y="1664"/>
                              </a:lnTo>
                              <a:lnTo>
                                <a:pt x="1769" y="1646"/>
                              </a:lnTo>
                              <a:lnTo>
                                <a:pt x="1750" y="1631"/>
                              </a:lnTo>
                              <a:lnTo>
                                <a:pt x="1728" y="1618"/>
                              </a:lnTo>
                              <a:lnTo>
                                <a:pt x="1704" y="1608"/>
                              </a:lnTo>
                              <a:lnTo>
                                <a:pt x="1678" y="1599"/>
                              </a:lnTo>
                              <a:lnTo>
                                <a:pt x="1651" y="1592"/>
                              </a:lnTo>
                              <a:lnTo>
                                <a:pt x="1622" y="1587"/>
                              </a:lnTo>
                              <a:lnTo>
                                <a:pt x="1591" y="1583"/>
                              </a:lnTo>
                              <a:lnTo>
                                <a:pt x="1561" y="1581"/>
                              </a:lnTo>
                              <a:lnTo>
                                <a:pt x="1529" y="1579"/>
                              </a:lnTo>
                              <a:lnTo>
                                <a:pt x="1496" y="1578"/>
                              </a:lnTo>
                              <a:lnTo>
                                <a:pt x="1463" y="1577"/>
                              </a:lnTo>
                              <a:lnTo>
                                <a:pt x="1431" y="1577"/>
                              </a:lnTo>
                              <a:lnTo>
                                <a:pt x="1398" y="1577"/>
                              </a:lnTo>
                              <a:lnTo>
                                <a:pt x="1361" y="1578"/>
                              </a:lnTo>
                              <a:lnTo>
                                <a:pt x="1324" y="1579"/>
                              </a:lnTo>
                              <a:lnTo>
                                <a:pt x="1289" y="1582"/>
                              </a:lnTo>
                              <a:lnTo>
                                <a:pt x="1253" y="1586"/>
                              </a:lnTo>
                              <a:lnTo>
                                <a:pt x="1220" y="1591"/>
                              </a:lnTo>
                              <a:lnTo>
                                <a:pt x="1188" y="1598"/>
                              </a:lnTo>
                              <a:lnTo>
                                <a:pt x="1157" y="1606"/>
                              </a:lnTo>
                              <a:lnTo>
                                <a:pt x="1129" y="1617"/>
                              </a:lnTo>
                              <a:lnTo>
                                <a:pt x="1103" y="1629"/>
                              </a:lnTo>
                              <a:lnTo>
                                <a:pt x="1080" y="1643"/>
                              </a:lnTo>
                              <a:lnTo>
                                <a:pt x="1058" y="1660"/>
                              </a:lnTo>
                              <a:lnTo>
                                <a:pt x="1041" y="1678"/>
                              </a:lnTo>
                              <a:lnTo>
                                <a:pt x="1028" y="1699"/>
                              </a:lnTo>
                              <a:lnTo>
                                <a:pt x="1018" y="1723"/>
                              </a:lnTo>
                              <a:lnTo>
                                <a:pt x="1012" y="1748"/>
                              </a:lnTo>
                              <a:lnTo>
                                <a:pt x="1010" y="1778"/>
                              </a:lnTo>
                              <a:lnTo>
                                <a:pt x="1012" y="1940"/>
                              </a:lnTo>
                              <a:lnTo>
                                <a:pt x="1011" y="2103"/>
                              </a:lnTo>
                              <a:lnTo>
                                <a:pt x="1010" y="2265"/>
                              </a:lnTo>
                              <a:lnTo>
                                <a:pt x="1011" y="2427"/>
                              </a:lnTo>
                              <a:lnTo>
                                <a:pt x="1015" y="2590"/>
                              </a:lnTo>
                              <a:lnTo>
                                <a:pt x="1015" y="2630"/>
                              </a:lnTo>
                              <a:lnTo>
                                <a:pt x="1013" y="2666"/>
                              </a:lnTo>
                              <a:lnTo>
                                <a:pt x="1009" y="2697"/>
                              </a:lnTo>
                              <a:lnTo>
                                <a:pt x="1001" y="2723"/>
                              </a:lnTo>
                              <a:lnTo>
                                <a:pt x="990" y="2746"/>
                              </a:lnTo>
                              <a:lnTo>
                                <a:pt x="976" y="2767"/>
                              </a:lnTo>
                              <a:lnTo>
                                <a:pt x="959" y="2783"/>
                              </a:lnTo>
                              <a:lnTo>
                                <a:pt x="936" y="2796"/>
                              </a:lnTo>
                              <a:lnTo>
                                <a:pt x="910" y="2807"/>
                              </a:lnTo>
                              <a:lnTo>
                                <a:pt x="880" y="2815"/>
                              </a:lnTo>
                              <a:lnTo>
                                <a:pt x="845" y="2822"/>
                              </a:lnTo>
                              <a:lnTo>
                                <a:pt x="804" y="2826"/>
                              </a:lnTo>
                              <a:lnTo>
                                <a:pt x="760" y="2829"/>
                              </a:lnTo>
                              <a:lnTo>
                                <a:pt x="600" y="2829"/>
                              </a:lnTo>
                              <a:lnTo>
                                <a:pt x="562" y="2828"/>
                              </a:lnTo>
                              <a:lnTo>
                                <a:pt x="528" y="2824"/>
                              </a:lnTo>
                              <a:lnTo>
                                <a:pt x="496" y="2817"/>
                              </a:lnTo>
                              <a:lnTo>
                                <a:pt x="468" y="2806"/>
                              </a:lnTo>
                              <a:lnTo>
                                <a:pt x="444" y="2793"/>
                              </a:lnTo>
                              <a:lnTo>
                                <a:pt x="423" y="2776"/>
                              </a:lnTo>
                              <a:lnTo>
                                <a:pt x="406" y="2755"/>
                              </a:lnTo>
                              <a:lnTo>
                                <a:pt x="391" y="2731"/>
                              </a:lnTo>
                              <a:lnTo>
                                <a:pt x="380" y="2703"/>
                              </a:lnTo>
                              <a:lnTo>
                                <a:pt x="373" y="2672"/>
                              </a:lnTo>
                              <a:lnTo>
                                <a:pt x="369" y="2636"/>
                              </a:lnTo>
                              <a:lnTo>
                                <a:pt x="368" y="2596"/>
                              </a:lnTo>
                              <a:lnTo>
                                <a:pt x="372" y="2285"/>
                              </a:lnTo>
                              <a:lnTo>
                                <a:pt x="372" y="1973"/>
                              </a:lnTo>
                              <a:lnTo>
                                <a:pt x="371" y="1662"/>
                              </a:lnTo>
                              <a:lnTo>
                                <a:pt x="371" y="1350"/>
                              </a:lnTo>
                              <a:lnTo>
                                <a:pt x="370" y="1351"/>
                              </a:lnTo>
                              <a:lnTo>
                                <a:pt x="362" y="1351"/>
                              </a:lnTo>
                              <a:lnTo>
                                <a:pt x="348" y="1352"/>
                              </a:lnTo>
                              <a:lnTo>
                                <a:pt x="330" y="1352"/>
                              </a:lnTo>
                              <a:lnTo>
                                <a:pt x="308" y="1352"/>
                              </a:lnTo>
                              <a:lnTo>
                                <a:pt x="281" y="1353"/>
                              </a:lnTo>
                              <a:lnTo>
                                <a:pt x="252" y="1353"/>
                              </a:lnTo>
                              <a:lnTo>
                                <a:pt x="222" y="1353"/>
                              </a:lnTo>
                              <a:lnTo>
                                <a:pt x="191" y="1353"/>
                              </a:lnTo>
                              <a:lnTo>
                                <a:pt x="159" y="1353"/>
                              </a:lnTo>
                              <a:lnTo>
                                <a:pt x="129" y="1352"/>
                              </a:lnTo>
                              <a:lnTo>
                                <a:pt x="100" y="1352"/>
                              </a:lnTo>
                              <a:lnTo>
                                <a:pt x="73" y="1352"/>
                              </a:lnTo>
                              <a:lnTo>
                                <a:pt x="48" y="1352"/>
                              </a:lnTo>
                              <a:lnTo>
                                <a:pt x="29" y="1352"/>
                              </a:lnTo>
                              <a:lnTo>
                                <a:pt x="13" y="1352"/>
                              </a:lnTo>
                              <a:lnTo>
                                <a:pt x="4" y="1352"/>
                              </a:lnTo>
                              <a:lnTo>
                                <a:pt x="0" y="1352"/>
                              </a:lnTo>
                              <a:lnTo>
                                <a:pt x="5" y="1345"/>
                              </a:lnTo>
                              <a:lnTo>
                                <a:pt x="14" y="1334"/>
                              </a:lnTo>
                              <a:lnTo>
                                <a:pt x="26" y="1319"/>
                              </a:lnTo>
                              <a:lnTo>
                                <a:pt x="42" y="1301"/>
                              </a:lnTo>
                              <a:lnTo>
                                <a:pt x="61" y="1280"/>
                              </a:lnTo>
                              <a:lnTo>
                                <a:pt x="84" y="1256"/>
                              </a:lnTo>
                              <a:lnTo>
                                <a:pt x="109" y="1230"/>
                              </a:lnTo>
                              <a:lnTo>
                                <a:pt x="137" y="1199"/>
                              </a:lnTo>
                              <a:lnTo>
                                <a:pt x="167" y="1168"/>
                              </a:lnTo>
                              <a:lnTo>
                                <a:pt x="201" y="1134"/>
                              </a:lnTo>
                              <a:lnTo>
                                <a:pt x="236" y="1097"/>
                              </a:lnTo>
                              <a:lnTo>
                                <a:pt x="272" y="1059"/>
                              </a:lnTo>
                              <a:lnTo>
                                <a:pt x="312" y="1019"/>
                              </a:lnTo>
                              <a:lnTo>
                                <a:pt x="352" y="977"/>
                              </a:lnTo>
                              <a:lnTo>
                                <a:pt x="394" y="934"/>
                              </a:lnTo>
                              <a:lnTo>
                                <a:pt x="438" y="891"/>
                              </a:lnTo>
                              <a:lnTo>
                                <a:pt x="482" y="845"/>
                              </a:lnTo>
                              <a:lnTo>
                                <a:pt x="528" y="800"/>
                              </a:lnTo>
                              <a:lnTo>
                                <a:pt x="574" y="753"/>
                              </a:lnTo>
                              <a:lnTo>
                                <a:pt x="621" y="706"/>
                              </a:lnTo>
                              <a:lnTo>
                                <a:pt x="668" y="660"/>
                              </a:lnTo>
                              <a:lnTo>
                                <a:pt x="714" y="612"/>
                              </a:lnTo>
                              <a:lnTo>
                                <a:pt x="762" y="566"/>
                              </a:lnTo>
                              <a:lnTo>
                                <a:pt x="809" y="518"/>
                              </a:lnTo>
                              <a:lnTo>
                                <a:pt x="856" y="473"/>
                              </a:lnTo>
                              <a:lnTo>
                                <a:pt x="901" y="427"/>
                              </a:lnTo>
                              <a:lnTo>
                                <a:pt x="946" y="383"/>
                              </a:lnTo>
                              <a:lnTo>
                                <a:pt x="991" y="340"/>
                              </a:lnTo>
                              <a:lnTo>
                                <a:pt x="1033" y="297"/>
                              </a:lnTo>
                              <a:lnTo>
                                <a:pt x="1076" y="257"/>
                              </a:lnTo>
                              <a:lnTo>
                                <a:pt x="1116" y="218"/>
                              </a:lnTo>
                              <a:lnTo>
                                <a:pt x="1154" y="180"/>
                              </a:lnTo>
                              <a:lnTo>
                                <a:pt x="1191" y="145"/>
                              </a:lnTo>
                              <a:lnTo>
                                <a:pt x="1225" y="112"/>
                              </a:lnTo>
                              <a:lnTo>
                                <a:pt x="1257" y="81"/>
                              </a:lnTo>
                              <a:lnTo>
                                <a:pt x="1287" y="55"/>
                              </a:lnTo>
                              <a:lnTo>
                                <a:pt x="1315" y="34"/>
                              </a:lnTo>
                              <a:lnTo>
                                <a:pt x="1342" y="18"/>
                              </a:lnTo>
                              <a:lnTo>
                                <a:pt x="1367" y="7"/>
                              </a:lnTo>
                              <a:lnTo>
                                <a:pt x="1392" y="1"/>
                              </a:lnTo>
                              <a:lnTo>
                                <a:pt x="141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16FAA" id="Address icon" o:spid="_x0000_s1026" alt="Address icon" style="position:absolute;margin-left:402.75pt;margin-top:1.05pt;width:9.35pt;height: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<v:path arrowok="t" o:connecttype="custom" o:connectlocs="62293,964;67050,4820;73308,10730;80568,17688;88370,25275;96214,32987;103558,40238;110025,46651;115032,51723;118036,54909;115032,55915;107813,56166;102932,56376;102932,107554;102139,113841;99427,117194;94128,118619;89998,118745;85074,118619;80318,118284;77522,116062;76396,110614;76145,103111;76020,95273;75978,87015;75978,79974;76020,75740;75561,71549;73016,68363;68885,66729;63795,66184;58329,66100;52280,66477;47106,67776;43434,70333;42141,74525;42182,101728;42099,113045;40013,116649;35256,118284;23449,118535;18525,117068;15855,113296;15521,95776;15438,56627;12851,56669;7969,56711;3046,56669;167,56669;1085,55286;4548,51555;9847,45981;16439,39149;23949,31562;31793,23724;39470,16053;46563,9137;52446,3395;57036,293" o:connectangles="0,0,0,0,0,0,0,0,0,0,0,0,0,0,0,0,0,0,0,0,0,0,0,0,0,0,0,0,0,0,0,0,0,0,0,0,0,0,0,0,0,0,0,0,0,0,0,0,0,0,0,0,0,0,0,0,0,0,0"/>
                <w10:wrap type="square"/>
              </v:shape>
            </w:pict>
          </mc:Fallback>
        </mc:AlternateContent>
      </w:r>
      <w:sdt>
        <w:sdtPr>
          <w:alias w:val="Enter address:"/>
          <w:tag w:val="Enter address:"/>
          <w:id w:val="-989020281"/>
          <w:placeholder>
            <w:docPart w:val="56ABE19B6A4842DA8CB4B154AC8C980B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r>
            <w:t xml:space="preserve">                                                                 </w:t>
          </w:r>
          <w:r w:rsidR="00B2435A">
            <w:t xml:space="preserve">   </w:t>
          </w:r>
          <w:r w:rsidR="009B2233">
            <w:t xml:space="preserve">   </w:t>
          </w:r>
          <w:proofErr w:type="spellStart"/>
          <w:r w:rsidR="00900B0D">
            <w:t>Mohammadpur</w:t>
          </w:r>
          <w:proofErr w:type="spellEnd"/>
          <w:r w:rsidR="00900B0D">
            <w:t xml:space="preserve">, </w:t>
          </w:r>
          <w:r>
            <w:t>Dhaka</w:t>
          </w:r>
          <w:r w:rsidR="00900B0D">
            <w:t xml:space="preserve"> </w:t>
          </w:r>
          <w:r>
            <w:t>-</w:t>
          </w:r>
          <w:r w:rsidR="00900B0D">
            <w:t xml:space="preserve"> 1207</w:t>
          </w:r>
        </w:sdtContent>
      </w:sdt>
      <w:r>
        <w:t xml:space="preserve"> </w:t>
      </w:r>
    </w:p>
    <w:p w:rsidR="00C7731D" w:rsidRPr="00362C55" w:rsidRDefault="00C7731D" w:rsidP="00C7731D">
      <w:pPr>
        <w:spacing w:after="160" w:line="259" w:lineRule="auto"/>
        <w:ind w:left="5040"/>
      </w:pPr>
      <w:r w:rsidRPr="00362C55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B4D48" wp14:editId="0190B67A">
                <wp:simplePos x="0" y="0"/>
                <wp:positionH relativeFrom="column">
                  <wp:posOffset>5133975</wp:posOffset>
                </wp:positionH>
                <wp:positionV relativeFrom="paragraph">
                  <wp:posOffset>22860</wp:posOffset>
                </wp:positionV>
                <wp:extent cx="109220" cy="109220"/>
                <wp:effectExtent l="0" t="0" r="5080" b="5080"/>
                <wp:wrapSquare wrapText="bothSides"/>
                <wp:docPr id="55" name="Telephone icon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220" cy="109220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C54DA" id="Telephone icon" o:spid="_x0000_s1026" alt="Phone icon" style="position:absolute;margin-left:404.25pt;margin-top:1.8pt;width:8.6pt;height: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MUNtg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<v:path arrowok="t" o:connecttype="custom" o:connectlocs="20415,459;24823,3215;31756,10062;36549,14863;38518,18746;38176,22545;35522,26261;31114,30186;28632,34361;28375,38619;30258,42878;39288,52314;60003,71728;69760,80078;73912,81247;78020,80203;81915,76654;86366,72521;90774,71102;95097,72145;99291,75569;108236,86048;109220,89722;108621,93021;107251,95484;105925,96904;105197,97530;103228,99116;100446,101287;97108,103625;93599,105713;90261,107174;84055,108761;79090,109220;74982,108802;71387,107759;68006,106214;61586,103083;49945,96611;39203,89597;29488,81790;20885,73106;13439,63461;7276,52648;2525,40582;171,30645;471,22671;2696,15239;6848,8225;11941,2547;16135,251" o:connectangles="0,0,0,0,0,0,0,0,0,0,0,0,0,0,0,0,0,0,0,0,0,0,0,0,0,0,0,0,0,0,0,0,0,0,0,0,0,0,0,0,0,0,0,0,0,0,0,0,0,0,0"/>
                <w10:wrap type="square"/>
              </v:shape>
            </w:pict>
          </mc:Fallback>
        </mc:AlternateContent>
      </w:r>
      <w:sdt>
        <w:sdtPr>
          <w:alias w:val="Enter phone:"/>
          <w:tag w:val="Enter phone:"/>
          <w:id w:val="381135673"/>
          <w:placeholder>
            <w:docPart w:val="E5C8F4D92E114185B5F86BA5357C368B"/>
          </w:placeholder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 w:multiLine="1"/>
        </w:sdtPr>
        <w:sdtEndPr/>
        <w:sdtContent>
          <w:r>
            <w:t xml:space="preserve">                                01794030592 </w:t>
          </w:r>
        </w:sdtContent>
      </w:sdt>
      <w:r w:rsidRPr="00362C55">
        <w:t xml:space="preserve"> </w:t>
      </w:r>
      <w:r>
        <w:t xml:space="preserve"> </w:t>
      </w:r>
    </w:p>
    <w:p w:rsidR="00C7731D" w:rsidRDefault="009B2233" w:rsidP="00900B0D">
      <w:pPr>
        <w:spacing w:after="160" w:line="259" w:lineRule="auto"/>
        <w:ind w:left="3600" w:firstLine="720"/>
      </w:pPr>
      <w:r>
        <w:rPr>
          <w:noProof/>
          <w:lang w:bidi="bn-BD"/>
        </w:rPr>
        <w:drawing>
          <wp:anchor distT="0" distB="0" distL="114300" distR="114300" simplePos="0" relativeHeight="251664384" behindDoc="0" locked="0" layoutInCell="1" allowOverlap="1" wp14:anchorId="772BB877" wp14:editId="6350A0FE">
            <wp:simplePos x="0" y="0"/>
            <wp:positionH relativeFrom="column">
              <wp:posOffset>5095240</wp:posOffset>
            </wp:positionH>
            <wp:positionV relativeFrom="paragraph">
              <wp:posOffset>346075</wp:posOffset>
            </wp:positionV>
            <wp:extent cx="210820" cy="21082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itHub-Mark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bn-BD"/>
        </w:rPr>
        <w:drawing>
          <wp:anchor distT="0" distB="0" distL="114300" distR="114300" simplePos="0" relativeHeight="251665408" behindDoc="0" locked="0" layoutInCell="1" allowOverlap="1" wp14:anchorId="7E8779B1" wp14:editId="2E547330">
            <wp:simplePos x="0" y="0"/>
            <wp:positionH relativeFrom="column">
              <wp:posOffset>5122545</wp:posOffset>
            </wp:positionH>
            <wp:positionV relativeFrom="paragraph">
              <wp:posOffset>718185</wp:posOffset>
            </wp:positionV>
            <wp:extent cx="164044" cy="191770"/>
            <wp:effectExtent l="0" t="0" r="762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eetcode_log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44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2C55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6B2AC6" wp14:editId="4354ECC9">
                <wp:simplePos x="0" y="0"/>
                <wp:positionH relativeFrom="column">
                  <wp:posOffset>5124450</wp:posOffset>
                </wp:positionH>
                <wp:positionV relativeFrom="paragraph">
                  <wp:posOffset>41910</wp:posOffset>
                </wp:positionV>
                <wp:extent cx="137160" cy="91440"/>
                <wp:effectExtent l="0" t="0" r="0" b="3810"/>
                <wp:wrapSquare wrapText="bothSides"/>
                <wp:docPr id="56" name="Freeform 5" descr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D743C" id="Freeform 5" o:spid="_x0000_s1026" alt="Email icon" style="position:absolute;margin-left:403.5pt;margin-top:3.3pt;width:10.8pt;height: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" path="m108,21r,l60,58,12,21v-1,-1,-1,-2,,-3c13,16,14,16,16,17l60,51,104,17v1,-1,3,-1,4,1c109,19,109,20,108,21r,xm114,r,l6,c3,,,3,,6l,74v,3,3,6,6,6l114,80v3,,6,-3,6,-6l120,6c120,3,117,,114,xe" fillcolor="#77448b [3204]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o:lock v:ext="edit" aspectratio="t" verticies="t"/>
                <w10:wrap type="square"/>
              </v:shape>
            </w:pict>
          </mc:Fallback>
        </mc:AlternateContent>
      </w:r>
      <w:sdt>
        <w:sdtPr>
          <w:rPr>
            <w:color w:val="auto"/>
          </w:rPr>
          <w:alias w:val="Enter email:"/>
          <w:tag w:val="Enter email:"/>
          <w:id w:val="479813182"/>
          <w:placeholder>
            <w:docPart w:val="F0CA3986F2D34267959941466CBA537A"/>
          </w:placeholder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EndPr/>
        <w:sdtContent>
          <w:r w:rsidR="00CE214D">
            <w:rPr>
              <w:color w:val="auto"/>
            </w:rPr>
            <w:t xml:space="preserve">                anwarhossain7736@gmail.com  </w:t>
          </w:r>
          <w:r w:rsidR="00CE214D">
            <w:rPr>
              <w:color w:val="auto"/>
            </w:rPr>
            <w:br/>
          </w:r>
          <w:r w:rsidR="00CE214D">
            <w:rPr>
              <w:color w:val="auto"/>
            </w:rPr>
            <w:br/>
            <w:t xml:space="preserve">                               https://github.com/anwar7736 </w:t>
          </w:r>
          <w:r w:rsidR="00CE214D">
            <w:rPr>
              <w:color w:val="auto"/>
            </w:rPr>
            <w:br/>
            <w:t xml:space="preserve">  </w:t>
          </w:r>
          <w:r w:rsidR="00CE214D">
            <w:rPr>
              <w:color w:val="auto"/>
            </w:rPr>
            <w:br/>
          </w:r>
          <w:r w:rsidR="0019129A">
            <w:rPr>
              <w:color w:val="auto"/>
            </w:rPr>
            <w:t xml:space="preserve">             </w:t>
          </w:r>
          <w:r w:rsidR="00CE214D">
            <w:rPr>
              <w:color w:val="auto"/>
            </w:rPr>
            <w:t xml:space="preserve"> https://leetcode.com/anwarhossain7736      </w:t>
          </w:r>
          <w:r w:rsidR="00CE214D">
            <w:rPr>
              <w:color w:val="auto"/>
            </w:rPr>
            <w:br/>
          </w:r>
        </w:sdtContent>
      </w:sdt>
    </w:p>
    <w:tbl>
      <w:tblPr>
        <w:tblStyle w:val="PlainTable2"/>
        <w:tblW w:w="10427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  <w:gridCol w:w="8644"/>
      </w:tblGrid>
      <w:tr w:rsidR="00E8631F" w:rsidRPr="00565B06" w:rsidTr="00E8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E8631F" w:rsidRPr="00565B06" w:rsidRDefault="00E8631F" w:rsidP="009D0878">
            <w:pPr>
              <w:pStyle w:val="Icons"/>
            </w:pPr>
            <w:r w:rsidRPr="00565B06">
              <w:rPr>
                <w:noProof/>
                <w:lang w:bidi="bn-BD"/>
              </w:rPr>
              <mc:AlternateContent>
                <mc:Choice Requires="wpg">
                  <w:drawing>
                    <wp:inline distT="0" distB="0" distL="0" distR="0" wp14:anchorId="35EE0E05" wp14:editId="089C9FD9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E3A999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E8631F" w:rsidRPr="00565B06" w:rsidRDefault="00ED5453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87ACC4C98BAC4AB0B4E2A27DB8E136C2"/>
                </w:placeholder>
                <w:temporary/>
                <w:showingPlcHdr/>
                <w15:appearance w15:val="hidden"/>
              </w:sdtPr>
              <w:sdtEndPr/>
              <w:sdtContent>
                <w:r w:rsidR="00E8631F" w:rsidRPr="00D85CA4">
                  <w:rPr>
                    <w:b/>
                  </w:rPr>
                  <w:t>Objective</w:t>
                </w:r>
              </w:sdtContent>
            </w:sdt>
          </w:p>
        </w:tc>
        <w:tc>
          <w:tcPr>
            <w:tcW w:w="8644" w:type="dxa"/>
            <w:tcBorders>
              <w:left w:val="nil"/>
            </w:tcBorders>
          </w:tcPr>
          <w:p w:rsidR="00E8631F" w:rsidRDefault="00E8631F" w:rsidP="007850D1">
            <w:pPr>
              <w:pStyle w:val="Heading1"/>
              <w:outlineLvl w:val="0"/>
            </w:pPr>
          </w:p>
        </w:tc>
      </w:tr>
    </w:tbl>
    <w:p w:rsidR="004C4017" w:rsidRPr="00E6205B" w:rsidRDefault="00306628" w:rsidP="00E6205B">
      <w:pPr>
        <w:pStyle w:val="BodyText"/>
        <w:spacing w:before="8"/>
        <w:jc w:val="both"/>
        <w:rPr>
          <w:sz w:val="24"/>
        </w:rPr>
      </w:pPr>
      <w:r>
        <w:rPr>
          <w:sz w:val="24"/>
        </w:rPr>
        <w:t>Software development is my passion. So,</w:t>
      </w:r>
      <w:r w:rsidRPr="00DC3A7C">
        <w:rPr>
          <w:sz w:val="24"/>
        </w:rPr>
        <w:t xml:space="preserve"> </w:t>
      </w:r>
      <w:r>
        <w:rPr>
          <w:sz w:val="24"/>
        </w:rPr>
        <w:t xml:space="preserve">I </w:t>
      </w:r>
      <w:r w:rsidRPr="00DC3A7C">
        <w:rPr>
          <w:sz w:val="24"/>
        </w:rPr>
        <w:t>want to become a full stack web developer. Now, I am learning front-end and back-end web development for build dynamic web application. So, I want to join a software development team for my career build up.</w:t>
      </w:r>
      <w:r w:rsidR="00EC7121">
        <w:tab/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4C4017" w:rsidRPr="004C4017" w:rsidTr="00447371">
        <w:tc>
          <w:tcPr>
            <w:tcW w:w="720" w:type="dxa"/>
            <w:tcMar>
              <w:right w:w="216" w:type="dxa"/>
            </w:tcMar>
            <w:vAlign w:val="bottom"/>
          </w:tcPr>
          <w:p w:rsidR="004C4017" w:rsidRPr="004C4017" w:rsidRDefault="004C4017" w:rsidP="004C4017">
            <w:pPr>
              <w:spacing w:after="80"/>
            </w:pPr>
            <w:r w:rsidRPr="004C4017">
              <w:rPr>
                <w:noProof/>
                <w:lang w:bidi="bn-BD"/>
              </w:rPr>
              <mc:AlternateContent>
                <mc:Choice Requires="wpg">
                  <w:drawing>
                    <wp:inline distT="0" distB="0" distL="0" distR="0" wp14:anchorId="506DBF0A" wp14:editId="1D46D49A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1AEB36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4C4017" w:rsidRPr="00A17684" w:rsidRDefault="00033EDA" w:rsidP="00A17684">
            <w:pPr>
              <w:pStyle w:val="Heading1"/>
              <w:outlineLvl w:val="0"/>
            </w:pPr>
            <w:r w:rsidRPr="00A17684">
              <w:t>SKILLS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4C4017" w:rsidRPr="004C4017" w:rsidTr="00447371">
        <w:tc>
          <w:tcPr>
            <w:tcW w:w="4320" w:type="dxa"/>
          </w:tcPr>
          <w:p w:rsidR="004C4017" w:rsidRDefault="004C4017" w:rsidP="00B31378">
            <w:pPr>
              <w:pStyle w:val="ListParagraph"/>
              <w:numPr>
                <w:ilvl w:val="0"/>
                <w:numId w:val="16"/>
              </w:numPr>
            </w:pPr>
            <w:r w:rsidRPr="004C4017">
              <w:t>HTML</w:t>
            </w:r>
          </w:p>
          <w:p w:rsidR="00BF4B00" w:rsidRP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r>
              <w:t>CSS</w:t>
            </w:r>
          </w:p>
          <w:p w:rsidR="004C4017" w:rsidRDefault="004C4017" w:rsidP="00B31378">
            <w:pPr>
              <w:pStyle w:val="ListParagraph"/>
              <w:numPr>
                <w:ilvl w:val="0"/>
                <w:numId w:val="16"/>
              </w:numPr>
            </w:pPr>
            <w:r w:rsidRPr="004C4017">
              <w:t>Bootstrap</w:t>
            </w:r>
          </w:p>
          <w:p w:rsidR="00BF4B00" w:rsidRDefault="00BF4B00" w:rsidP="00B31378">
            <w:pPr>
              <w:pStyle w:val="ListParagraph"/>
              <w:numPr>
                <w:ilvl w:val="0"/>
                <w:numId w:val="16"/>
              </w:numPr>
            </w:pPr>
            <w:r>
              <w:t>JavaScript ES6</w:t>
            </w:r>
          </w:p>
          <w:p w:rsidR="003102EC" w:rsidRPr="004C4017" w:rsidRDefault="003102EC" w:rsidP="00B31378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jQuery</w:t>
            </w:r>
            <w:proofErr w:type="spellEnd"/>
          </w:p>
          <w:p w:rsidR="00BC6032" w:rsidRP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r w:rsidRPr="004C4017">
              <w:t xml:space="preserve">React </w:t>
            </w:r>
            <w:proofErr w:type="spellStart"/>
            <w:r w:rsidRPr="004C4017">
              <w:t>Js</w:t>
            </w:r>
            <w:proofErr w:type="spellEnd"/>
            <w:r w:rsidR="00E6205B">
              <w:t xml:space="preserve"> </w:t>
            </w:r>
          </w:p>
        </w:tc>
        <w:tc>
          <w:tcPr>
            <w:tcW w:w="4320" w:type="dxa"/>
            <w:tcMar>
              <w:left w:w="576" w:type="dxa"/>
            </w:tcMar>
          </w:tcPr>
          <w:p w:rsidR="00BF4B00" w:rsidRDefault="00BF4B00" w:rsidP="00B31378">
            <w:pPr>
              <w:pStyle w:val="ListParagraph"/>
              <w:numPr>
                <w:ilvl w:val="0"/>
                <w:numId w:val="16"/>
              </w:numPr>
            </w:pPr>
            <w:r>
              <w:t>PHP</w:t>
            </w:r>
          </w:p>
          <w:p w:rsidR="004C4017" w:rsidRP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r>
              <w:t>MySQL</w:t>
            </w:r>
          </w:p>
          <w:p w:rsidR="004C4017" w:rsidRDefault="00BF4B00" w:rsidP="00B31378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Laravel</w:t>
            </w:r>
            <w:proofErr w:type="spellEnd"/>
          </w:p>
          <w:p w:rsidR="00BF4B00" w:rsidRDefault="00BF4B00" w:rsidP="00B31378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Git</w:t>
            </w:r>
            <w:proofErr w:type="spellEnd"/>
          </w:p>
          <w:p w:rsidR="00D92B8B" w:rsidRDefault="00E6205B" w:rsidP="00D92B8B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Vue</w:t>
            </w:r>
            <w:proofErr w:type="spellEnd"/>
            <w:r>
              <w:t xml:space="preserve"> </w:t>
            </w:r>
            <w:proofErr w:type="spellStart"/>
            <w:r>
              <w:t>js</w:t>
            </w:r>
            <w:proofErr w:type="spellEnd"/>
          </w:p>
          <w:p w:rsidR="004C4017" w:rsidRPr="004C4017" w:rsidRDefault="004C4017" w:rsidP="00B31378"/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206C15" w:rsidRPr="00565B06" w:rsidTr="00C82C2A">
        <w:tc>
          <w:tcPr>
            <w:tcW w:w="725" w:type="dxa"/>
            <w:tcMar>
              <w:right w:w="216" w:type="dxa"/>
            </w:tcMar>
            <w:vAlign w:val="bottom"/>
          </w:tcPr>
          <w:p w:rsidR="00206C15" w:rsidRPr="00565B06" w:rsidRDefault="00206C15" w:rsidP="00C82C2A">
            <w:pPr>
              <w:pStyle w:val="Icons"/>
            </w:pPr>
            <w:r w:rsidRPr="00565B06">
              <w:rPr>
                <w:noProof/>
                <w:lang w:bidi="bn-BD"/>
              </w:rPr>
              <mc:AlternateContent>
                <mc:Choice Requires="wpg">
                  <w:drawing>
                    <wp:inline distT="0" distB="0" distL="0" distR="0" wp14:anchorId="703CF5B9" wp14:editId="6DAB9E9C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74BE1C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206C15" w:rsidRPr="00565B06" w:rsidRDefault="00206C15" w:rsidP="00206C15">
            <w:pPr>
              <w:pStyle w:val="Heading1"/>
              <w:outlineLvl w:val="0"/>
            </w:pPr>
            <w:r>
              <w:t>working experiences</w:t>
            </w:r>
          </w:p>
        </w:tc>
      </w:tr>
    </w:tbl>
    <w:p w:rsidR="00206C15" w:rsidRDefault="00206C15" w:rsidP="00206C15">
      <w:pPr>
        <w:rPr>
          <w:b/>
        </w:rPr>
      </w:pPr>
      <w:r>
        <w:rPr>
          <w:b/>
        </w:rPr>
        <w:t>Soft IT Security</w:t>
      </w:r>
      <w:r w:rsidR="00EB4401">
        <w:rPr>
          <w:b/>
        </w:rPr>
        <w:t xml:space="preserve"> (September 2022</w:t>
      </w:r>
      <w:r w:rsidR="005D2C52">
        <w:rPr>
          <w:b/>
        </w:rPr>
        <w:t xml:space="preserve"> </w:t>
      </w:r>
      <w:r w:rsidR="00EB4401">
        <w:rPr>
          <w:b/>
        </w:rPr>
        <w:t>-</w:t>
      </w:r>
      <w:r w:rsidR="005D2C52">
        <w:rPr>
          <w:b/>
        </w:rPr>
        <w:t xml:space="preserve"> </w:t>
      </w:r>
      <w:r w:rsidR="00EB4401">
        <w:rPr>
          <w:b/>
        </w:rPr>
        <w:t>Present)</w:t>
      </w:r>
    </w:p>
    <w:p w:rsidR="00206C15" w:rsidRDefault="008A3637" w:rsidP="00206C15">
      <w:r w:rsidRPr="008A3637">
        <w:rPr>
          <w:b/>
        </w:rPr>
        <w:t>Position:</w:t>
      </w:r>
      <w:r>
        <w:t xml:space="preserve"> </w:t>
      </w:r>
      <w:r w:rsidR="00EB4401" w:rsidRPr="00EB4401">
        <w:t>Web Developer</w:t>
      </w:r>
    </w:p>
    <w:p w:rsidR="003702CC" w:rsidRDefault="003702CC" w:rsidP="00206C15">
      <w:pPr>
        <w:rPr>
          <w:b/>
        </w:rPr>
      </w:pPr>
      <w:r w:rsidRPr="003702CC">
        <w:rPr>
          <w:b/>
        </w:rPr>
        <w:t>Job Responsibilities:</w:t>
      </w:r>
    </w:p>
    <w:p w:rsidR="003702CC" w:rsidRDefault="003702CC" w:rsidP="003702CC">
      <w:pPr>
        <w:pStyle w:val="ListParagraph"/>
        <w:numPr>
          <w:ilvl w:val="0"/>
          <w:numId w:val="17"/>
        </w:numPr>
      </w:pPr>
      <w:r>
        <w:t>Handle client requirement with an appropriate solution of our existing project.</w:t>
      </w:r>
    </w:p>
    <w:p w:rsidR="003702CC" w:rsidRDefault="003702CC" w:rsidP="003702CC">
      <w:pPr>
        <w:pStyle w:val="ListParagraph"/>
        <w:numPr>
          <w:ilvl w:val="0"/>
          <w:numId w:val="17"/>
        </w:numPr>
      </w:pPr>
      <w:r>
        <w:t>Existing projects add extra features and modify these.</w:t>
      </w:r>
    </w:p>
    <w:p w:rsidR="003702CC" w:rsidRDefault="003702CC" w:rsidP="003702CC">
      <w:pPr>
        <w:pStyle w:val="ListParagraph"/>
        <w:numPr>
          <w:ilvl w:val="0"/>
          <w:numId w:val="17"/>
        </w:numPr>
      </w:pPr>
      <w:r>
        <w:t>Monthly new project development as a backend developer.</w:t>
      </w:r>
    </w:p>
    <w:p w:rsidR="001B058D" w:rsidRPr="003702CC" w:rsidRDefault="003702CC" w:rsidP="001B058D">
      <w:pPr>
        <w:pStyle w:val="ListParagraph"/>
        <w:numPr>
          <w:ilvl w:val="0"/>
          <w:numId w:val="17"/>
        </w:numPr>
      </w:pPr>
      <w:r>
        <w:t xml:space="preserve">Sometimes create a REST API with </w:t>
      </w:r>
      <w:proofErr w:type="spellStart"/>
      <w:r>
        <w:t>laravel</w:t>
      </w:r>
      <w:proofErr w:type="spellEnd"/>
      <w:r>
        <w:t xml:space="preserve"> for Android, React </w:t>
      </w:r>
      <w:proofErr w:type="spellStart"/>
      <w:r>
        <w:t>Js</w:t>
      </w:r>
      <w:proofErr w:type="spellEnd"/>
      <w:r>
        <w:t xml:space="preserve"> or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project.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206C15" w:rsidRPr="00565B06" w:rsidTr="00C82C2A">
        <w:tc>
          <w:tcPr>
            <w:tcW w:w="725" w:type="dxa"/>
            <w:tcMar>
              <w:right w:w="216" w:type="dxa"/>
            </w:tcMar>
            <w:vAlign w:val="bottom"/>
          </w:tcPr>
          <w:p w:rsidR="00206C15" w:rsidRPr="00565B06" w:rsidRDefault="00206C15" w:rsidP="00C82C2A">
            <w:pPr>
              <w:pStyle w:val="Icons"/>
            </w:pPr>
            <w:r w:rsidRPr="00565B06">
              <w:rPr>
                <w:noProof/>
                <w:lang w:bidi="bn-BD"/>
              </w:rPr>
              <mc:AlternateContent>
                <mc:Choice Requires="wpg">
                  <w:drawing>
                    <wp:inline distT="0" distB="0" distL="0" distR="0" wp14:anchorId="1D5D2A62" wp14:editId="1A2FBEDB">
                      <wp:extent cx="274320" cy="274320"/>
                      <wp:effectExtent l="0" t="0" r="0" b="0"/>
                      <wp:docPr id="69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0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1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2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3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8D5430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/a+wB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21ucEA&#10;AADbAAAADwAAAGRycy9kb3ducmV2LnhtbERPTWsCMRC9F/wPYQRvNWuFVlajiCDsxVJtBb0Nm3Gz&#10;upksSarpv28OhR4f73uxSrYTd/KhdaxgMi5AENdOt9wo+PrcPs9AhIissXNMCn4owGo5eFpgqd2D&#10;93Q/xEbkEA4lKjAx9qWUoTZkMYxdT5y5i/MWY4a+kdrjI4fbTr4Uxau02HJuMNjTxlB9O3xbBR+n&#10;Ks2mR+9lOr9fd7vK9DezV2o0TOs5iEgp/ov/3JVW8JbX5y/5B8j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ttbn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vUI8MA&#10;AADbAAAADwAAAGRycy9kb3ducmV2LnhtbESPT4vCMBTE7wt+h/AEL4um1UWlGqUIopc9rP/Oz+bZ&#10;FpuX0sRav/1mYcHjMDO/YZbrzlSipcaVlhXEowgEcWZ1ybmC03E7nINwHlljZZkUvMjBetX7WGKi&#10;7ZN/qD34XAQIuwQVFN7XiZQuK8igG9maOHg32xj0QTa51A0+A9xUchxFU2mw5LBQYE2bgrL74WEU&#10;nC/p16b+nujLsdq1r8805qvZKjXod+kChKfOv8P/7b1WMIvh70v4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vUI8MAAADbAAAADwAAAAAAAAAAAAAAAACYAgAAZHJzL2Rv&#10;d25yZXYueG1sUEsFBgAAAAAEAAQA9QAAAIgD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soOMIA&#10;AADbAAAADwAAAGRycy9kb3ducmV2LnhtbESP3YrCMBSE7xd8h3AWvFvTVtSlaxRZWPBG8e8BDs3Z&#10;tticlCatrU9vBMHLYWa+YZbr3lSio8aVlhXEkwgEcWZ1ybmCy/nv6xuE88gaK8ukYCAH69XoY4mp&#10;tjc+UnfyuQgQdikqKLyvUyldVpBBN7E1cfD+bWPQB9nkUjd4C3BTySSK5tJgyWGhwJp+C8qup9YE&#10;ShJnuxnxtp5eD+1gZ+29HfZKjT/7zQ8IT71/h1/trVawSOD5Jfw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eyg4wgAAANs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Xvz8QA&#10;AADbAAAADwAAAGRycy9kb3ducmV2LnhtbESPQWvCQBSE74L/YXmFXkQ3NlJLdJUQCO2lB2Pr+TX7&#10;TEKzb0N2jfHfdwWhx2FmvmG2+9G0YqDeNZYVLBcRCOLS6oYrBV/HfP4Gwnlkja1lUnAjB/vddLLF&#10;RNsrH2gofCUChF2CCmrvu0RKV9Zk0C1sRxy8s+0N+iD7SuoerwFuWvkSRa/SYMNhocaOsprK3+Ji&#10;FHyf0lXWfcb6dGzfh9ssXfKPyZV6fhrTDQhPo/8PP9ofWsE6hvuX8AP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V78/EAAAA2wAAAA8AAAAAAAAAAAAAAAAAmAIAAGRycy9k&#10;b3ducmV2LnhtbFBLBQYAAAAABAAEAPUAAACJ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206C15" w:rsidRPr="00565B06" w:rsidRDefault="00206C15" w:rsidP="00C82C2A">
            <w:pPr>
              <w:pStyle w:val="Heading1"/>
              <w:outlineLvl w:val="0"/>
            </w:pPr>
            <w:r>
              <w:t>recent projects</w:t>
            </w:r>
          </w:p>
        </w:tc>
      </w:tr>
    </w:tbl>
    <w:p w:rsidR="00AB5EEA" w:rsidRPr="004C4017" w:rsidRDefault="00AB5EEA" w:rsidP="00AB5EEA">
      <w:pPr>
        <w:rPr>
          <w:b/>
        </w:rPr>
      </w:pPr>
      <w:r>
        <w:rPr>
          <w:b/>
        </w:rPr>
        <w:t>Project Name</w:t>
      </w:r>
      <w:r w:rsidRPr="004C4017">
        <w:rPr>
          <w:b/>
        </w:rPr>
        <w:t xml:space="preserve">: </w:t>
      </w:r>
      <w:r>
        <w:rPr>
          <w:b/>
        </w:rPr>
        <w:t>E-commerce Website</w:t>
      </w:r>
    </w:p>
    <w:p w:rsidR="00AB5EEA" w:rsidRDefault="00AB5EEA" w:rsidP="00AB5EEA">
      <w:r>
        <w:t xml:space="preserve">Using Technologies: HTML, CSS, Bootstrap, React </w:t>
      </w:r>
      <w:proofErr w:type="spellStart"/>
      <w:r>
        <w:t>Js</w:t>
      </w:r>
      <w:proofErr w:type="spellEnd"/>
      <w:r>
        <w:t xml:space="preserve">, </w:t>
      </w:r>
      <w:proofErr w:type="spellStart"/>
      <w:proofErr w:type="gramStart"/>
      <w:r>
        <w:t>Laravel</w:t>
      </w:r>
      <w:proofErr w:type="spellEnd"/>
      <w:proofErr w:type="gramEnd"/>
      <w:r>
        <w:t xml:space="preserve"> &amp; MySQL.</w:t>
      </w:r>
    </w:p>
    <w:p w:rsidR="00AB5EEA" w:rsidRDefault="00AB5EEA" w:rsidP="00AB5EEA">
      <w:pPr>
        <w:rPr>
          <w:rStyle w:val="Hyperlink"/>
        </w:rPr>
      </w:pPr>
      <w:r>
        <w:t xml:space="preserve">Website URL: </w:t>
      </w:r>
      <w:hyperlink r:id="rId15" w:history="1">
        <w:r w:rsidRPr="00826A79">
          <w:rPr>
            <w:rStyle w:val="Hyperlink"/>
          </w:rPr>
          <w:t>https://www.ecom.coderanwar</w:t>
        </w:r>
        <w:r>
          <w:rPr>
            <w:rStyle w:val="Hyperlink"/>
          </w:rPr>
          <w:t>.online</w:t>
        </w:r>
      </w:hyperlink>
    </w:p>
    <w:p w:rsidR="00AB5EEA" w:rsidRDefault="00AB5EEA" w:rsidP="00AB5EEA">
      <w:pPr>
        <w:rPr>
          <w:b/>
        </w:rPr>
      </w:pPr>
    </w:p>
    <w:p w:rsidR="00206C15" w:rsidRPr="004C4017" w:rsidRDefault="00206C15" w:rsidP="00206C15">
      <w:pPr>
        <w:rPr>
          <w:b/>
        </w:rPr>
      </w:pPr>
      <w:r>
        <w:rPr>
          <w:b/>
        </w:rPr>
        <w:t>Project Name</w:t>
      </w:r>
      <w:r w:rsidRPr="004C4017">
        <w:rPr>
          <w:b/>
        </w:rPr>
        <w:t xml:space="preserve">: </w:t>
      </w:r>
      <w:r>
        <w:rPr>
          <w:b/>
        </w:rPr>
        <w:t>Canteen Management System</w:t>
      </w:r>
    </w:p>
    <w:p w:rsidR="00206C15" w:rsidRDefault="00206C15" w:rsidP="00206C15">
      <w:r>
        <w:t xml:space="preserve">Using Technologies: HTML, CSS, Bootstrap, React </w:t>
      </w:r>
      <w:proofErr w:type="spellStart"/>
      <w:r>
        <w:t>Js</w:t>
      </w:r>
      <w:proofErr w:type="spellEnd"/>
      <w:r>
        <w:t xml:space="preserve">, </w:t>
      </w:r>
      <w:proofErr w:type="spellStart"/>
      <w:proofErr w:type="gramStart"/>
      <w:r>
        <w:t>Laravel</w:t>
      </w:r>
      <w:proofErr w:type="spellEnd"/>
      <w:proofErr w:type="gramEnd"/>
      <w:r>
        <w:t xml:space="preserve"> &amp; MySQL.</w:t>
      </w:r>
    </w:p>
    <w:p w:rsidR="00206C15" w:rsidRDefault="00206C15" w:rsidP="00206C15">
      <w:r>
        <w:t xml:space="preserve">Website URL: </w:t>
      </w:r>
      <w:hyperlink r:id="rId16" w:history="1">
        <w:r w:rsidRPr="0047352D">
          <w:rPr>
            <w:rStyle w:val="Hyperlink"/>
          </w:rPr>
          <w:t>https://www.canteen.coderanwar.online</w:t>
        </w:r>
      </w:hyperlink>
    </w:p>
    <w:p w:rsidR="00206C15" w:rsidRPr="004C4017" w:rsidRDefault="00206C15" w:rsidP="00206C15">
      <w:pPr>
        <w:rPr>
          <w:b/>
        </w:rPr>
      </w:pPr>
      <w:r>
        <w:rPr>
          <w:b/>
        </w:rPr>
        <w:t>Project Name</w:t>
      </w:r>
      <w:r w:rsidRPr="004C4017">
        <w:rPr>
          <w:b/>
        </w:rPr>
        <w:t>: Shop Management System</w:t>
      </w:r>
    </w:p>
    <w:p w:rsidR="00206C15" w:rsidRDefault="00206C15" w:rsidP="00206C15">
      <w:r>
        <w:t xml:space="preserve">Using Technologies: HTML, CSS, Bootstrap, React </w:t>
      </w:r>
      <w:proofErr w:type="spellStart"/>
      <w:r>
        <w:t>Js</w:t>
      </w:r>
      <w:proofErr w:type="spellEnd"/>
      <w:r>
        <w:t xml:space="preserve">, </w:t>
      </w:r>
      <w:proofErr w:type="spellStart"/>
      <w:proofErr w:type="gramStart"/>
      <w:r>
        <w:t>Laravel</w:t>
      </w:r>
      <w:proofErr w:type="spellEnd"/>
      <w:proofErr w:type="gramEnd"/>
      <w:r>
        <w:t xml:space="preserve"> &amp; MySQL.</w:t>
      </w:r>
    </w:p>
    <w:p w:rsidR="001B058D" w:rsidRPr="001B058D" w:rsidRDefault="00206C15" w:rsidP="007850D1">
      <w:pPr>
        <w:rPr>
          <w:rStyle w:val="Hyperlink"/>
        </w:rPr>
      </w:pPr>
      <w:r>
        <w:t>Website URL</w:t>
      </w:r>
      <w:r w:rsidRPr="000510F9">
        <w:t xml:space="preserve">: </w:t>
      </w:r>
      <w:hyperlink r:id="rId17" w:history="1">
        <w:r w:rsidRPr="000510F9">
          <w:rPr>
            <w:rStyle w:val="Hyperlink"/>
          </w:rPr>
          <w:t>https://www.shop.coderanwar.online</w:t>
        </w:r>
      </w:hyperlink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D92B8B" w:rsidRPr="00565B06" w:rsidTr="00D92B8B">
        <w:tc>
          <w:tcPr>
            <w:tcW w:w="725" w:type="dxa"/>
            <w:tcMar>
              <w:right w:w="216" w:type="dxa"/>
            </w:tcMar>
            <w:vAlign w:val="bottom"/>
          </w:tcPr>
          <w:p w:rsidR="00D92B8B" w:rsidRPr="00565B06" w:rsidRDefault="00D92B8B" w:rsidP="00D92B8B">
            <w:pPr>
              <w:pStyle w:val="Icons"/>
            </w:pPr>
            <w:r w:rsidRPr="00565B06">
              <w:rPr>
                <w:noProof/>
                <w:lang w:bidi="bn-BD"/>
              </w:rPr>
              <mc:AlternateContent>
                <mc:Choice Requires="wpg">
                  <w:drawing>
                    <wp:inline distT="0" distB="0" distL="0" distR="0" wp14:anchorId="7DE5DEC1" wp14:editId="769F9AEE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C16653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D92B8B" w:rsidRPr="00565B06" w:rsidRDefault="00ED5453" w:rsidP="00D92B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A1CCB65999F745319D3B9173A774E3C7"/>
                </w:placeholder>
                <w:temporary/>
                <w:showingPlcHdr/>
                <w15:appearance w15:val="hidden"/>
              </w:sdtPr>
              <w:sdtEndPr/>
              <w:sdtContent>
                <w:r w:rsidR="00D92B8B" w:rsidRPr="00565B06">
                  <w:t>Education</w:t>
                </w:r>
              </w:sdtContent>
            </w:sdt>
            <w:r w:rsidR="00D92B8B">
              <w:t>Al qualification</w:t>
            </w:r>
          </w:p>
        </w:tc>
      </w:tr>
    </w:tbl>
    <w:p w:rsidR="007C0E0E" w:rsidRPr="00565B06" w:rsidRDefault="00457853" w:rsidP="00B47E1E">
      <w:pPr>
        <w:pStyle w:val="Heading2"/>
      </w:pPr>
      <w:proofErr w:type="spellStart"/>
      <w:r>
        <w:t>B.Sc</w:t>
      </w:r>
      <w:proofErr w:type="spellEnd"/>
      <w:r>
        <w:t xml:space="preserve"> Engineering</w:t>
      </w:r>
      <w:r w:rsidR="007C0E0E" w:rsidRPr="00565B06">
        <w:t xml:space="preserve"> | </w:t>
      </w:r>
      <w:r>
        <w:rPr>
          <w:rStyle w:val="Emphasis"/>
        </w:rPr>
        <w:t>City University</w:t>
      </w:r>
    </w:p>
    <w:p w:rsidR="007C0E0E" w:rsidRDefault="000510F9" w:rsidP="004F199F">
      <w:pPr>
        <w:pStyle w:val="Heading3"/>
      </w:pPr>
      <w:r>
        <w:t>Passing Year</w:t>
      </w:r>
      <w:r w:rsidR="00F333C2">
        <w:t xml:space="preserve">: </w:t>
      </w:r>
      <w:r>
        <w:t>2022</w:t>
      </w:r>
    </w:p>
    <w:p w:rsidR="00457853" w:rsidRPr="00565B06" w:rsidRDefault="000510F9" w:rsidP="004F199F">
      <w:pPr>
        <w:pStyle w:val="Heading3"/>
      </w:pPr>
      <w:r>
        <w:t>Dept</w:t>
      </w:r>
      <w:r w:rsidR="00457853">
        <w:t>: computer science &amp; ENgineering</w:t>
      </w:r>
    </w:p>
    <w:p w:rsidR="00E8631F" w:rsidRPr="00565B06" w:rsidRDefault="000510F9" w:rsidP="007850D1">
      <w:r>
        <w:t>CGPA</w:t>
      </w:r>
      <w:r w:rsidR="003D2227">
        <w:t>: 3.52</w:t>
      </w:r>
    </w:p>
    <w:p w:rsidR="00F333C2" w:rsidRPr="00565B06" w:rsidRDefault="00F333C2" w:rsidP="00447371">
      <w:pPr>
        <w:pStyle w:val="Heading2"/>
      </w:pPr>
      <w:r>
        <w:t>Diploma-In-Engineering</w:t>
      </w:r>
      <w:r w:rsidRPr="00565B06">
        <w:t xml:space="preserve"> | </w:t>
      </w:r>
      <w:proofErr w:type="spellStart"/>
      <w:r>
        <w:rPr>
          <w:rStyle w:val="Emphasis"/>
        </w:rPr>
        <w:t>Faridpur</w:t>
      </w:r>
      <w:proofErr w:type="spellEnd"/>
      <w:r>
        <w:rPr>
          <w:rStyle w:val="Emphasis"/>
        </w:rPr>
        <w:t xml:space="preserve"> Polytechnic Institute</w:t>
      </w:r>
    </w:p>
    <w:p w:rsidR="00F333C2" w:rsidRDefault="000510F9" w:rsidP="00447371">
      <w:pPr>
        <w:pStyle w:val="Heading3"/>
      </w:pPr>
      <w:r>
        <w:t>Passing Year</w:t>
      </w:r>
      <w:r w:rsidR="00F333C2">
        <w:t>: 2016</w:t>
      </w:r>
    </w:p>
    <w:p w:rsidR="00F333C2" w:rsidRPr="00565B06" w:rsidRDefault="000510F9" w:rsidP="00447371">
      <w:pPr>
        <w:pStyle w:val="Heading3"/>
      </w:pPr>
      <w:r>
        <w:t>Dept</w:t>
      </w:r>
      <w:r w:rsidR="00F333C2">
        <w:t>: computer science &amp; ENgineering</w:t>
      </w:r>
    </w:p>
    <w:p w:rsidR="00E8631F" w:rsidRDefault="000510F9" w:rsidP="00F333C2">
      <w:r>
        <w:t>CGPA</w:t>
      </w:r>
      <w:r w:rsidR="00F333C2">
        <w:t>: 3.29</w:t>
      </w:r>
    </w:p>
    <w:p w:rsidR="00F333C2" w:rsidRPr="00565B06" w:rsidRDefault="00F333C2" w:rsidP="00F333C2">
      <w:pPr>
        <w:pStyle w:val="Heading2"/>
      </w:pPr>
      <w:r>
        <w:t>S</w:t>
      </w:r>
      <w:r w:rsidR="00582C0F">
        <w:t xml:space="preserve">econdary </w:t>
      </w:r>
      <w:r>
        <w:t>S</w:t>
      </w:r>
      <w:r w:rsidR="00582C0F">
        <w:t xml:space="preserve">chool </w:t>
      </w:r>
      <w:r>
        <w:t>C</w:t>
      </w:r>
      <w:r w:rsidR="00582C0F">
        <w:t>ertificate</w:t>
      </w:r>
      <w:r w:rsidRPr="00565B06">
        <w:t xml:space="preserve"> | </w:t>
      </w:r>
      <w:proofErr w:type="spellStart"/>
      <w:r>
        <w:rPr>
          <w:rStyle w:val="Emphasis"/>
        </w:rPr>
        <w:t>Talma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Nazimuddin</w:t>
      </w:r>
      <w:proofErr w:type="spellEnd"/>
      <w:r>
        <w:rPr>
          <w:rStyle w:val="Emphasis"/>
        </w:rPr>
        <w:t xml:space="preserve"> High School</w:t>
      </w:r>
    </w:p>
    <w:p w:rsidR="00F333C2" w:rsidRDefault="000510F9" w:rsidP="00F333C2">
      <w:pPr>
        <w:pStyle w:val="Heading3"/>
      </w:pPr>
      <w:r>
        <w:t>Passing Year</w:t>
      </w:r>
      <w:r w:rsidR="00F333C2">
        <w:t>: 2012</w:t>
      </w:r>
    </w:p>
    <w:p w:rsidR="00F333C2" w:rsidRPr="00565B06" w:rsidRDefault="00B00819" w:rsidP="00F333C2">
      <w:pPr>
        <w:pStyle w:val="Heading3"/>
      </w:pPr>
      <w:r>
        <w:t>Group</w:t>
      </w:r>
      <w:r w:rsidR="00F333C2">
        <w:t>: Science</w:t>
      </w:r>
    </w:p>
    <w:p w:rsidR="001B058D" w:rsidRDefault="000510F9" w:rsidP="00F333C2">
      <w:r>
        <w:t>GPA</w:t>
      </w:r>
      <w:r w:rsidR="00F333C2">
        <w:t>: 4.50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FE5AC9" w:rsidRPr="00565B06" w:rsidTr="00D8146A">
        <w:tc>
          <w:tcPr>
            <w:tcW w:w="725" w:type="dxa"/>
            <w:tcMar>
              <w:right w:w="216" w:type="dxa"/>
            </w:tcMar>
            <w:vAlign w:val="bottom"/>
          </w:tcPr>
          <w:p w:rsidR="00FE5AC9" w:rsidRPr="00565B06" w:rsidRDefault="00FE5AC9" w:rsidP="00D8146A">
            <w:pPr>
              <w:pStyle w:val="Icons"/>
            </w:pPr>
            <w:r w:rsidRPr="00565B06">
              <w:rPr>
                <w:noProof/>
                <w:lang w:bidi="bn-BD"/>
              </w:rPr>
              <mc:AlternateContent>
                <mc:Choice Requires="wpg">
                  <w:drawing>
                    <wp:inline distT="0" distB="0" distL="0" distR="0" wp14:anchorId="3ACBA923" wp14:editId="3224802D">
                      <wp:extent cx="274320" cy="274320"/>
                      <wp:effectExtent l="0" t="0" r="0" b="0"/>
                      <wp:docPr id="5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6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E010BF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josxBAAANF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GdjosxBAA&#10;ANF4AAAOAAAAAAAAAAAAAAAAAC4CAABkcnMvZTJvRG9jLnhtbFBLAQItABQABgAIAAAAIQAYauyH&#10;2QAAAAMBAAAPAAAAAAAAAAAAAAAAAB4TAABkcnMvZG93bnJldi54bWxQSwUGAAAAAAQABADzAAAA&#10;JB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Nwe8MA&#10;AADaAAAADwAAAGRycy9kb3ducmV2LnhtbESPQWsCMRSE7wX/Q3iF3rrZWhDZGkUEYS+Wai20t8fm&#10;dbN187IkUeO/N4LQ4zAz3zCzRbK9OJEPnWMFL0UJgrhxuuNWwf5z/TwFESKyxt4xKbhQgMV89DDD&#10;Srszb+m0i63IEA4VKjAxDpWUoTFkMRRuIM7er/MWY5a+ldrjOcNtL8dlOZEWO84LBgdaGWoOu6NV&#10;8PFdp+nrl/cy/bz/bTa1GQ5mq9TTY1q+gYiU4n/43q61ggncruQbIO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Nwe8MAAADa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oO/8QA&#10;AADaAAAADwAAAGRycy9kb3ducmV2LnhtbESPQWvCQBSE74L/YXlCL6KbtKVK6hpCILSXHmqq59fs&#10;Mwlm34bsNsZ/3y0UPA4z8w2zSyfTiZEG11pWEK8jEMSV1S3XCr7KYrUF4Tyyxs4yKbiRg3Q/n+0w&#10;0fbKnzQefC0ChF2CChrv+0RKVzVk0K1tTxy8sx0M+iCHWuoBrwFuOvkYRS/SYMthocGe8oaqy+HH&#10;KDiesue8/3jSp7J7G2/LLOZvUyj1sJiyVxCeJn8P/7fftYIN/F0JN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6Dv/EAAAA2gAAAA8AAAAAAAAAAAAAAAAAmAIAAGRycy9k&#10;b3ducmV2LnhtbFBLBQYAAAAABAAEAPUAAACJAw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ot6cIA&#10;AADaAAAADwAAAGRycy9kb3ducmV2LnhtbESP3WrCQBBG7wu+wzIF7+pGxSKpqxSh4E1Lqz7AkJ0m&#10;wexsyO7mx6d3Lgq9HL75zszZHUbXqJ66UHs2sFxkoIgLb2suDVwvHy9bUCEiW2w8k4GJAhz2s6cd&#10;5tYP/EP9OZZKIBxyNFDF2OZah6Iih2HhW2LJfn3nMMrYldp2OAjcNXqVZa/aYc1yocKWjhUVt3Ny&#10;Qlkti88N8ald377T5DfpnqYvY+bP4/sbqEhj/F/+a5+sAflVVEQD9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qi3pwgAAANo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k/FsQA&#10;AADaAAAADwAAAGRycy9kb3ducmV2LnhtbESPQWvCQBSE74L/YXlCL6KbtKVo6hpCILSXHmqq59fs&#10;Mwlm34bsNsZ/3y0UPA4z8w2zSyfTiZEG11pWEK8jEMSV1S3XCr7KYrUB4Tyyxs4yKbiRg3Q/n+0w&#10;0fbKnzQefC0ChF2CChrv+0RKVzVk0K1tTxy8sx0M+iCHWuoBrwFuOvkYRS/SYMthocGe8oaqy+HH&#10;KDiesue8/3jSp7J7G2/LLOZvUyj1sJiyVxCeJn8P/7fftYIt/F0JN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pPxbEAAAA2gAAAA8AAAAAAAAAAAAAAAAAmAIAAGRycy9k&#10;b3ducmV2LnhtbFBLBQYAAAAABAAEAPUAAACJ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FE5AC9" w:rsidRPr="00565B06" w:rsidRDefault="00FE5AC9" w:rsidP="00D8146A">
            <w:pPr>
              <w:pStyle w:val="Heading1"/>
              <w:outlineLvl w:val="0"/>
            </w:pPr>
            <w:r>
              <w:t>Personal INFORMATION</w:t>
            </w:r>
          </w:p>
        </w:tc>
      </w:tr>
    </w:tbl>
    <w:p w:rsidR="004C4017" w:rsidRDefault="00077577" w:rsidP="00032FF5">
      <w:pPr>
        <w:tabs>
          <w:tab w:val="left" w:pos="2160"/>
        </w:tabs>
      </w:pPr>
      <w:r>
        <w:t xml:space="preserve">Father’s Name    </w:t>
      </w:r>
      <w:r>
        <w:tab/>
        <w:t xml:space="preserve">:  </w:t>
      </w:r>
      <w:r w:rsidR="000510F9">
        <w:t xml:space="preserve">   </w:t>
      </w:r>
      <w:proofErr w:type="spellStart"/>
      <w:r>
        <w:t>Md</w:t>
      </w:r>
      <w:proofErr w:type="spellEnd"/>
      <w:r>
        <w:t xml:space="preserve"> </w:t>
      </w:r>
      <w:proofErr w:type="spellStart"/>
      <w:r>
        <w:t>Abjal</w:t>
      </w:r>
      <w:proofErr w:type="spellEnd"/>
      <w:r>
        <w:t xml:space="preserve"> </w:t>
      </w:r>
      <w:proofErr w:type="spellStart"/>
      <w:r>
        <w:t>Mollah</w:t>
      </w:r>
      <w:proofErr w:type="spellEnd"/>
    </w:p>
    <w:p w:rsidR="00077577" w:rsidRDefault="00077577" w:rsidP="00032FF5">
      <w:pPr>
        <w:tabs>
          <w:tab w:val="left" w:pos="2160"/>
        </w:tabs>
      </w:pPr>
      <w:r>
        <w:t xml:space="preserve">Mother’s Name  </w:t>
      </w:r>
      <w:r w:rsidR="00032FF5">
        <w:tab/>
      </w:r>
      <w:r>
        <w:t xml:space="preserve">:  </w:t>
      </w:r>
      <w:r w:rsidR="000510F9">
        <w:t xml:space="preserve">   </w:t>
      </w:r>
      <w:proofErr w:type="spellStart"/>
      <w:r>
        <w:t>Saleha</w:t>
      </w:r>
      <w:proofErr w:type="spellEnd"/>
      <w:r>
        <w:t xml:space="preserve"> Begum</w:t>
      </w:r>
    </w:p>
    <w:p w:rsidR="00032FF5" w:rsidRDefault="00032FF5" w:rsidP="00032FF5">
      <w:pPr>
        <w:tabs>
          <w:tab w:val="left" w:pos="2160"/>
        </w:tabs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 xml:space="preserve">:  </w:t>
      </w:r>
      <w:r w:rsidR="000510F9">
        <w:t xml:space="preserve">   </w:t>
      </w:r>
      <w:r>
        <w:t>01-03-1996</w:t>
      </w:r>
    </w:p>
    <w:p w:rsidR="00032FF5" w:rsidRDefault="00032FF5" w:rsidP="00032FF5">
      <w:pPr>
        <w:tabs>
          <w:tab w:val="left" w:pos="2160"/>
        </w:tabs>
      </w:pPr>
      <w:r>
        <w:t>Nationality</w:t>
      </w:r>
      <w:r>
        <w:tab/>
        <w:t xml:space="preserve">:  </w:t>
      </w:r>
      <w:r w:rsidR="000510F9">
        <w:t xml:space="preserve">   </w:t>
      </w:r>
      <w:r>
        <w:t>Bangladeshi</w:t>
      </w:r>
    </w:p>
    <w:p w:rsidR="00032FF5" w:rsidRDefault="00032FF5" w:rsidP="00032FF5">
      <w:pPr>
        <w:tabs>
          <w:tab w:val="left" w:pos="2160"/>
        </w:tabs>
      </w:pPr>
      <w:r>
        <w:t>Gender</w:t>
      </w:r>
      <w:r>
        <w:tab/>
        <w:t xml:space="preserve">:  </w:t>
      </w:r>
      <w:r w:rsidR="000510F9">
        <w:t xml:space="preserve">   </w:t>
      </w:r>
      <w:r>
        <w:t>Male</w:t>
      </w:r>
    </w:p>
    <w:p w:rsidR="00032FF5" w:rsidRDefault="00032FF5" w:rsidP="00032FF5">
      <w:pPr>
        <w:tabs>
          <w:tab w:val="left" w:pos="2160"/>
        </w:tabs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 xml:space="preserve">:  </w:t>
      </w:r>
      <w:r w:rsidR="000510F9">
        <w:t xml:space="preserve">   </w:t>
      </w:r>
      <w:r>
        <w:t>Single</w:t>
      </w:r>
    </w:p>
    <w:p w:rsidR="00032FF5" w:rsidRDefault="00032FF5" w:rsidP="00032FF5">
      <w:pPr>
        <w:tabs>
          <w:tab w:val="left" w:pos="2160"/>
        </w:tabs>
      </w:pPr>
      <w:r>
        <w:t>Religion</w:t>
      </w:r>
      <w:r>
        <w:tab/>
        <w:t xml:space="preserve">:  </w:t>
      </w:r>
      <w:r w:rsidR="000510F9">
        <w:t xml:space="preserve">   </w:t>
      </w:r>
      <w:r>
        <w:t>Islam</w:t>
      </w:r>
    </w:p>
    <w:p w:rsidR="00032FF5" w:rsidRDefault="00032FF5" w:rsidP="00032FF5">
      <w:pPr>
        <w:tabs>
          <w:tab w:val="left" w:pos="2160"/>
        </w:tabs>
      </w:pPr>
      <w:r>
        <w:t>Blood</w:t>
      </w:r>
      <w:r>
        <w:rPr>
          <w:spacing w:val="-4"/>
        </w:rPr>
        <w:t xml:space="preserve"> </w:t>
      </w:r>
      <w:r>
        <w:t>group</w:t>
      </w:r>
      <w:r>
        <w:tab/>
        <w:t xml:space="preserve">: </w:t>
      </w:r>
      <w:r w:rsidR="000510F9">
        <w:t xml:space="preserve">   </w:t>
      </w:r>
      <w:r>
        <w:t xml:space="preserve"> AB (+) </w:t>
      </w:r>
    </w:p>
    <w:p w:rsidR="00E56AF5" w:rsidRDefault="00032FF5" w:rsidP="00032FF5">
      <w:pPr>
        <w:tabs>
          <w:tab w:val="left" w:pos="2160"/>
        </w:tabs>
      </w:pPr>
      <w:r>
        <w:t>Permanent</w:t>
      </w:r>
      <w:r>
        <w:rPr>
          <w:spacing w:val="-2"/>
        </w:rPr>
        <w:t xml:space="preserve"> </w:t>
      </w:r>
      <w:r>
        <w:t>Address</w:t>
      </w:r>
      <w:r>
        <w:tab/>
        <w:t xml:space="preserve">:  </w:t>
      </w:r>
      <w:r w:rsidR="000510F9">
        <w:t xml:space="preserve"> </w:t>
      </w:r>
      <w:r w:rsidR="00CB6621">
        <w:t xml:space="preserve"> </w:t>
      </w:r>
      <w:proofErr w:type="spellStart"/>
      <w:r>
        <w:t>Vill</w:t>
      </w:r>
      <w:proofErr w:type="spellEnd"/>
      <w:r>
        <w:t>:</w:t>
      </w:r>
      <w:r>
        <w:rPr>
          <w:spacing w:val="-1"/>
        </w:rPr>
        <w:t xml:space="preserve"> </w:t>
      </w:r>
      <w:proofErr w:type="spellStart"/>
      <w:r>
        <w:t>Goherpur</w:t>
      </w:r>
      <w:proofErr w:type="spellEnd"/>
      <w:r>
        <w:t>,</w:t>
      </w:r>
      <w:r>
        <w:rPr>
          <w:spacing w:val="-3"/>
        </w:rPr>
        <w:t xml:space="preserve"> </w:t>
      </w:r>
      <w:r w:rsidR="000510F9">
        <w:t>Post</w:t>
      </w:r>
      <w:r>
        <w:t>:</w:t>
      </w:r>
      <w:r w:rsidR="000510F9">
        <w:t xml:space="preserve"> </w:t>
      </w:r>
      <w:proofErr w:type="spellStart"/>
      <w:r>
        <w:t>Rahutpara</w:t>
      </w:r>
      <w:proofErr w:type="spellEnd"/>
      <w:r>
        <w:t xml:space="preserve"> -</w:t>
      </w:r>
      <w:r w:rsidRPr="00EB5F77">
        <w:rPr>
          <w:bCs/>
        </w:rPr>
        <w:t>7841</w:t>
      </w:r>
      <w:r>
        <w:t>,</w:t>
      </w:r>
      <w:r>
        <w:rPr>
          <w:spacing w:val="-3"/>
        </w:rPr>
        <w:t xml:space="preserve"> </w:t>
      </w:r>
      <w:r>
        <w:t>P.S.:</w:t>
      </w:r>
      <w:r w:rsidR="000510F9">
        <w:t xml:space="preserve"> </w:t>
      </w:r>
      <w:proofErr w:type="spellStart"/>
      <w:r>
        <w:t>Nagarkanda</w:t>
      </w:r>
      <w:proofErr w:type="spellEnd"/>
      <w:r>
        <w:t xml:space="preserve">, Dist. </w:t>
      </w:r>
      <w:proofErr w:type="spellStart"/>
      <w:r>
        <w:t>Faridpur</w:t>
      </w:r>
      <w:proofErr w:type="spellEnd"/>
    </w:p>
    <w:p w:rsidR="00AB5EEA" w:rsidRDefault="00EB4401" w:rsidP="00E56AF5">
      <w:pPr>
        <w:tabs>
          <w:tab w:val="left" w:pos="2160"/>
        </w:tabs>
        <w:spacing w:after="0"/>
      </w:pPr>
      <w:r>
        <w:tab/>
      </w:r>
    </w:p>
    <w:p w:rsidR="00AB5EEA" w:rsidRDefault="00AB5EEA" w:rsidP="00E56AF5">
      <w:pPr>
        <w:tabs>
          <w:tab w:val="left" w:pos="2160"/>
        </w:tabs>
        <w:spacing w:after="0"/>
        <w:rPr>
          <w:sz w:val="86"/>
        </w:rPr>
      </w:pPr>
    </w:p>
    <w:p w:rsidR="00AC3DB9" w:rsidRPr="00AC3DB9" w:rsidRDefault="00AC3DB9" w:rsidP="00E56AF5">
      <w:pPr>
        <w:tabs>
          <w:tab w:val="left" w:pos="2160"/>
        </w:tabs>
        <w:spacing w:after="0"/>
        <w:rPr>
          <w:sz w:val="28"/>
        </w:rPr>
      </w:pPr>
    </w:p>
    <w:p w:rsidR="00E6205B" w:rsidRPr="004A7FEC" w:rsidRDefault="00EB4401" w:rsidP="00E56AF5">
      <w:pPr>
        <w:tabs>
          <w:tab w:val="left" w:pos="2160"/>
        </w:tabs>
        <w:spacing w:after="0"/>
      </w:pPr>
      <w:r>
        <w:tab/>
      </w:r>
      <w:r>
        <w:tab/>
      </w:r>
      <w:r>
        <w:tab/>
      </w:r>
      <w:r w:rsidR="00E6205B">
        <w:rPr>
          <w:noProof/>
          <w:lang w:bidi="bn-BD"/>
        </w:rPr>
        <w:drawing>
          <wp:anchor distT="0" distB="0" distL="114300" distR="114300" simplePos="0" relativeHeight="251663360" behindDoc="1" locked="0" layoutInCell="1" allowOverlap="1" wp14:anchorId="434D5F14" wp14:editId="0A454D46">
            <wp:simplePos x="0" y="0"/>
            <wp:positionH relativeFrom="column">
              <wp:posOffset>3952875</wp:posOffset>
            </wp:positionH>
            <wp:positionV relativeFrom="paragraph">
              <wp:posOffset>14605</wp:posOffset>
            </wp:positionV>
            <wp:extent cx="788670" cy="377825"/>
            <wp:effectExtent l="0" t="0" r="0" b="0"/>
            <wp:wrapTight wrapText="bothSides">
              <wp:wrapPolygon edited="0">
                <wp:start x="5851" y="1842"/>
                <wp:lineTo x="1449" y="5889"/>
                <wp:lineTo x="2975" y="21912"/>
                <wp:lineTo x="7580" y="20001"/>
                <wp:lineTo x="18435" y="5504"/>
                <wp:lineTo x="18539" y="1019"/>
                <wp:lineTo x="8410" y="780"/>
                <wp:lineTo x="5851" y="1842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ackgroundRemoval t="10000" b="90000" l="10000" r="90000"/>
                              </a14:imgEffect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674494">
                      <a:off x="0" y="0"/>
                      <a:ext cx="788670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205B" w:rsidRDefault="00E6205B" w:rsidP="00E56AF5">
      <w:pPr>
        <w:tabs>
          <w:tab w:val="left" w:pos="2160"/>
        </w:tabs>
        <w:spacing w:after="0"/>
      </w:pPr>
      <w:r>
        <w:tab/>
      </w:r>
    </w:p>
    <w:p w:rsidR="00E56AF5" w:rsidRPr="00E56AF5" w:rsidRDefault="00E6205B" w:rsidP="00E56AF5">
      <w:pPr>
        <w:tabs>
          <w:tab w:val="left" w:pos="216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E56AF5">
        <w:t xml:space="preserve">  </w:t>
      </w:r>
      <w:r>
        <w:t xml:space="preserve"> </w:t>
      </w:r>
      <w:r w:rsidR="0022163C">
        <w:t xml:space="preserve">         --</w:t>
      </w:r>
      <w:r w:rsidR="00E56AF5">
        <w:t>------------------------</w:t>
      </w:r>
      <w:r w:rsidR="00393E59">
        <w:t>---------</w:t>
      </w:r>
      <w:r w:rsidR="0022163C">
        <w:t>-</w:t>
      </w:r>
    </w:p>
    <w:p w:rsidR="00E7003C" w:rsidRPr="00E56AF5" w:rsidRDefault="00E56AF5" w:rsidP="00E6205B">
      <w:pPr>
        <w:spacing w:after="0"/>
        <w:ind w:left="5040" w:firstLine="720"/>
        <w:jc w:val="center"/>
      </w:pPr>
      <w:proofErr w:type="spellStart"/>
      <w:r w:rsidRPr="00455F7D">
        <w:rPr>
          <w:sz w:val="28"/>
          <w:szCs w:val="28"/>
        </w:rPr>
        <w:t>Md</w:t>
      </w:r>
      <w:proofErr w:type="spellEnd"/>
      <w:r w:rsidRPr="00455F7D">
        <w:rPr>
          <w:sz w:val="28"/>
          <w:szCs w:val="28"/>
        </w:rPr>
        <w:t xml:space="preserve"> </w:t>
      </w:r>
      <w:r>
        <w:rPr>
          <w:sz w:val="28"/>
          <w:szCs w:val="28"/>
        </w:rPr>
        <w:t>Anwar Hossain</w:t>
      </w:r>
      <w:r w:rsidR="00E7003C">
        <w:tab/>
      </w:r>
      <w:r w:rsidR="00E7003C">
        <w:tab/>
      </w:r>
      <w:r w:rsidR="00E7003C">
        <w:tab/>
      </w:r>
      <w:r w:rsidR="00E7003C">
        <w:tab/>
      </w:r>
      <w:r w:rsidR="00E7003C">
        <w:tab/>
      </w:r>
      <w:r w:rsidR="00E7003C">
        <w:tab/>
      </w:r>
      <w:r w:rsidR="00E7003C">
        <w:tab/>
      </w:r>
      <w:r w:rsidR="00E7003C">
        <w:tab/>
      </w:r>
      <w:r w:rsidR="00E7003C">
        <w:tab/>
      </w:r>
    </w:p>
    <w:sectPr w:rsidR="00E7003C" w:rsidRPr="00E56AF5" w:rsidSect="00FE18B2">
      <w:headerReference w:type="first" r:id="rId20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453" w:rsidRDefault="00ED5453" w:rsidP="00F534FB">
      <w:pPr>
        <w:spacing w:after="0"/>
      </w:pPr>
      <w:r>
        <w:separator/>
      </w:r>
    </w:p>
  </w:endnote>
  <w:endnote w:type="continuationSeparator" w:id="0">
    <w:p w:rsidR="00ED5453" w:rsidRDefault="00ED5453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453" w:rsidRDefault="00ED5453" w:rsidP="00F534FB">
      <w:pPr>
        <w:spacing w:after="0"/>
      </w:pPr>
      <w:r>
        <w:separator/>
      </w:r>
    </w:p>
  </w:footnote>
  <w:footnote w:type="continuationSeparator" w:id="0">
    <w:p w:rsidR="00ED5453" w:rsidRDefault="00ED5453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  <w:lang w:bidi="bn-BD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108D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C021E3"/>
    <w:multiLevelType w:val="hybridMultilevel"/>
    <w:tmpl w:val="6BE6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7E2FD5"/>
    <w:multiLevelType w:val="hybridMultilevel"/>
    <w:tmpl w:val="7D62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53"/>
    <w:rsid w:val="00002750"/>
    <w:rsid w:val="00004D4E"/>
    <w:rsid w:val="00006D12"/>
    <w:rsid w:val="00011895"/>
    <w:rsid w:val="00011D32"/>
    <w:rsid w:val="00013818"/>
    <w:rsid w:val="00024730"/>
    <w:rsid w:val="00026A7E"/>
    <w:rsid w:val="00032FF5"/>
    <w:rsid w:val="00033EDA"/>
    <w:rsid w:val="000348ED"/>
    <w:rsid w:val="00040CF1"/>
    <w:rsid w:val="0004158B"/>
    <w:rsid w:val="00045739"/>
    <w:rsid w:val="000510F9"/>
    <w:rsid w:val="00051DFD"/>
    <w:rsid w:val="00056FE7"/>
    <w:rsid w:val="000570FF"/>
    <w:rsid w:val="00057244"/>
    <w:rsid w:val="00061C1E"/>
    <w:rsid w:val="0006454B"/>
    <w:rsid w:val="00075B13"/>
    <w:rsid w:val="00077577"/>
    <w:rsid w:val="0009018E"/>
    <w:rsid w:val="00092692"/>
    <w:rsid w:val="00096203"/>
    <w:rsid w:val="000A0229"/>
    <w:rsid w:val="000C0620"/>
    <w:rsid w:val="000C71D7"/>
    <w:rsid w:val="000E24AC"/>
    <w:rsid w:val="000E4A73"/>
    <w:rsid w:val="000F79EA"/>
    <w:rsid w:val="00112C70"/>
    <w:rsid w:val="00134F92"/>
    <w:rsid w:val="00137DC1"/>
    <w:rsid w:val="001421B7"/>
    <w:rsid w:val="00143224"/>
    <w:rsid w:val="00145B33"/>
    <w:rsid w:val="001468F3"/>
    <w:rsid w:val="0015268A"/>
    <w:rsid w:val="00152C3A"/>
    <w:rsid w:val="001539C4"/>
    <w:rsid w:val="0016009B"/>
    <w:rsid w:val="00162BEE"/>
    <w:rsid w:val="00170F2B"/>
    <w:rsid w:val="00171E1B"/>
    <w:rsid w:val="00182F07"/>
    <w:rsid w:val="001844A2"/>
    <w:rsid w:val="001858BD"/>
    <w:rsid w:val="0019129A"/>
    <w:rsid w:val="00192573"/>
    <w:rsid w:val="00194A3D"/>
    <w:rsid w:val="00197261"/>
    <w:rsid w:val="001A2A99"/>
    <w:rsid w:val="001A6641"/>
    <w:rsid w:val="001B058D"/>
    <w:rsid w:val="001B0811"/>
    <w:rsid w:val="001B3B5F"/>
    <w:rsid w:val="001B720C"/>
    <w:rsid w:val="001C0DEE"/>
    <w:rsid w:val="001C3957"/>
    <w:rsid w:val="001C46E5"/>
    <w:rsid w:val="001E08A4"/>
    <w:rsid w:val="00206C15"/>
    <w:rsid w:val="0020735F"/>
    <w:rsid w:val="002146F8"/>
    <w:rsid w:val="00215593"/>
    <w:rsid w:val="00217917"/>
    <w:rsid w:val="00217B47"/>
    <w:rsid w:val="0022163C"/>
    <w:rsid w:val="002242B7"/>
    <w:rsid w:val="00234A33"/>
    <w:rsid w:val="002372E8"/>
    <w:rsid w:val="0023768B"/>
    <w:rsid w:val="0025163F"/>
    <w:rsid w:val="00254330"/>
    <w:rsid w:val="00260F01"/>
    <w:rsid w:val="00262B0F"/>
    <w:rsid w:val="00262BD3"/>
    <w:rsid w:val="00275C94"/>
    <w:rsid w:val="00277638"/>
    <w:rsid w:val="0028164F"/>
    <w:rsid w:val="002823BE"/>
    <w:rsid w:val="00295030"/>
    <w:rsid w:val="00297ED0"/>
    <w:rsid w:val="002A33E9"/>
    <w:rsid w:val="002A4EDA"/>
    <w:rsid w:val="002B01E3"/>
    <w:rsid w:val="002B3FC8"/>
    <w:rsid w:val="002F10E7"/>
    <w:rsid w:val="002F69E4"/>
    <w:rsid w:val="00300A98"/>
    <w:rsid w:val="00306628"/>
    <w:rsid w:val="0030724A"/>
    <w:rsid w:val="003102EC"/>
    <w:rsid w:val="00316CE4"/>
    <w:rsid w:val="00323C3F"/>
    <w:rsid w:val="003279A4"/>
    <w:rsid w:val="00337114"/>
    <w:rsid w:val="0035004C"/>
    <w:rsid w:val="003571C8"/>
    <w:rsid w:val="00362A86"/>
    <w:rsid w:val="003702CC"/>
    <w:rsid w:val="003807EE"/>
    <w:rsid w:val="00383057"/>
    <w:rsid w:val="00393E59"/>
    <w:rsid w:val="0039703C"/>
    <w:rsid w:val="003974BB"/>
    <w:rsid w:val="003A091E"/>
    <w:rsid w:val="003D2227"/>
    <w:rsid w:val="003E5D64"/>
    <w:rsid w:val="00400AB9"/>
    <w:rsid w:val="00403149"/>
    <w:rsid w:val="004037EF"/>
    <w:rsid w:val="00405BAD"/>
    <w:rsid w:val="004113D8"/>
    <w:rsid w:val="00416463"/>
    <w:rsid w:val="00423827"/>
    <w:rsid w:val="004366D9"/>
    <w:rsid w:val="00437ACE"/>
    <w:rsid w:val="00437B8B"/>
    <w:rsid w:val="00457853"/>
    <w:rsid w:val="00465113"/>
    <w:rsid w:val="00467336"/>
    <w:rsid w:val="00467F3F"/>
    <w:rsid w:val="004727C2"/>
    <w:rsid w:val="00473336"/>
    <w:rsid w:val="0047352D"/>
    <w:rsid w:val="00476144"/>
    <w:rsid w:val="004849B5"/>
    <w:rsid w:val="004915EA"/>
    <w:rsid w:val="004A4493"/>
    <w:rsid w:val="004A7FEC"/>
    <w:rsid w:val="004B6A2A"/>
    <w:rsid w:val="004C0172"/>
    <w:rsid w:val="004C1AF6"/>
    <w:rsid w:val="004C389B"/>
    <w:rsid w:val="004C4017"/>
    <w:rsid w:val="004C5C49"/>
    <w:rsid w:val="004D0521"/>
    <w:rsid w:val="004D128F"/>
    <w:rsid w:val="004D2256"/>
    <w:rsid w:val="004D3EB1"/>
    <w:rsid w:val="004D465D"/>
    <w:rsid w:val="004E2794"/>
    <w:rsid w:val="004E77A5"/>
    <w:rsid w:val="004F1057"/>
    <w:rsid w:val="004F199F"/>
    <w:rsid w:val="005106C0"/>
    <w:rsid w:val="00521211"/>
    <w:rsid w:val="00522748"/>
    <w:rsid w:val="005247B7"/>
    <w:rsid w:val="005324B1"/>
    <w:rsid w:val="00535423"/>
    <w:rsid w:val="005372FA"/>
    <w:rsid w:val="00553511"/>
    <w:rsid w:val="00556337"/>
    <w:rsid w:val="005611C3"/>
    <w:rsid w:val="00562298"/>
    <w:rsid w:val="00562422"/>
    <w:rsid w:val="00565B06"/>
    <w:rsid w:val="00574328"/>
    <w:rsid w:val="00575C01"/>
    <w:rsid w:val="0058020A"/>
    <w:rsid w:val="00581515"/>
    <w:rsid w:val="00582623"/>
    <w:rsid w:val="005826C2"/>
    <w:rsid w:val="00582C0F"/>
    <w:rsid w:val="0059085F"/>
    <w:rsid w:val="00594909"/>
    <w:rsid w:val="005A257F"/>
    <w:rsid w:val="005A459B"/>
    <w:rsid w:val="005A74EC"/>
    <w:rsid w:val="005B3D67"/>
    <w:rsid w:val="005B437C"/>
    <w:rsid w:val="005D0108"/>
    <w:rsid w:val="005D2C52"/>
    <w:rsid w:val="005E088C"/>
    <w:rsid w:val="005E364E"/>
    <w:rsid w:val="005E6E43"/>
    <w:rsid w:val="005F4455"/>
    <w:rsid w:val="006104FF"/>
    <w:rsid w:val="00614B7C"/>
    <w:rsid w:val="0062239B"/>
    <w:rsid w:val="00625B8A"/>
    <w:rsid w:val="00644D4E"/>
    <w:rsid w:val="0064603A"/>
    <w:rsid w:val="00646D01"/>
    <w:rsid w:val="00663536"/>
    <w:rsid w:val="006648D4"/>
    <w:rsid w:val="00673F18"/>
    <w:rsid w:val="00676CEB"/>
    <w:rsid w:val="00683A86"/>
    <w:rsid w:val="0069300B"/>
    <w:rsid w:val="006A4C72"/>
    <w:rsid w:val="006A6B62"/>
    <w:rsid w:val="006D14A9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1A7E"/>
    <w:rsid w:val="007A729F"/>
    <w:rsid w:val="007B3F4F"/>
    <w:rsid w:val="007C0E0E"/>
    <w:rsid w:val="007C153D"/>
    <w:rsid w:val="007C333C"/>
    <w:rsid w:val="007C34A8"/>
    <w:rsid w:val="007C63B8"/>
    <w:rsid w:val="007E7052"/>
    <w:rsid w:val="007F71A4"/>
    <w:rsid w:val="008030EE"/>
    <w:rsid w:val="00812148"/>
    <w:rsid w:val="00814B43"/>
    <w:rsid w:val="00814FA5"/>
    <w:rsid w:val="008267B1"/>
    <w:rsid w:val="00826A79"/>
    <w:rsid w:val="0083016A"/>
    <w:rsid w:val="00846AAE"/>
    <w:rsid w:val="00867081"/>
    <w:rsid w:val="0088550D"/>
    <w:rsid w:val="008978E8"/>
    <w:rsid w:val="008A02C4"/>
    <w:rsid w:val="008A3637"/>
    <w:rsid w:val="008A49A0"/>
    <w:rsid w:val="008A6538"/>
    <w:rsid w:val="008C31DD"/>
    <w:rsid w:val="008D4FC8"/>
    <w:rsid w:val="008D5A80"/>
    <w:rsid w:val="008E5483"/>
    <w:rsid w:val="008F0F20"/>
    <w:rsid w:val="008F4532"/>
    <w:rsid w:val="008F7AFD"/>
    <w:rsid w:val="00900B0D"/>
    <w:rsid w:val="00910DFA"/>
    <w:rsid w:val="009149CE"/>
    <w:rsid w:val="00933CCA"/>
    <w:rsid w:val="00935194"/>
    <w:rsid w:val="0093795C"/>
    <w:rsid w:val="009411E8"/>
    <w:rsid w:val="00952C89"/>
    <w:rsid w:val="009540F4"/>
    <w:rsid w:val="00956B75"/>
    <w:rsid w:val="0096225C"/>
    <w:rsid w:val="00984DFF"/>
    <w:rsid w:val="009918BB"/>
    <w:rsid w:val="009931F7"/>
    <w:rsid w:val="00994768"/>
    <w:rsid w:val="009A3F4C"/>
    <w:rsid w:val="009B2233"/>
    <w:rsid w:val="009B4357"/>
    <w:rsid w:val="009B4770"/>
    <w:rsid w:val="009B4952"/>
    <w:rsid w:val="009C63EE"/>
    <w:rsid w:val="009D0878"/>
    <w:rsid w:val="009D449D"/>
    <w:rsid w:val="009E4CA2"/>
    <w:rsid w:val="009E62E6"/>
    <w:rsid w:val="009E65EC"/>
    <w:rsid w:val="009F2058"/>
    <w:rsid w:val="009F391D"/>
    <w:rsid w:val="00A1144C"/>
    <w:rsid w:val="00A1329C"/>
    <w:rsid w:val="00A17684"/>
    <w:rsid w:val="00A25023"/>
    <w:rsid w:val="00A2760D"/>
    <w:rsid w:val="00A42CE4"/>
    <w:rsid w:val="00A533E7"/>
    <w:rsid w:val="00A56B81"/>
    <w:rsid w:val="00A6314E"/>
    <w:rsid w:val="00A66EEB"/>
    <w:rsid w:val="00A72BC0"/>
    <w:rsid w:val="00A77B4D"/>
    <w:rsid w:val="00A8052D"/>
    <w:rsid w:val="00A9077F"/>
    <w:rsid w:val="00A974B4"/>
    <w:rsid w:val="00AA04BD"/>
    <w:rsid w:val="00AA276C"/>
    <w:rsid w:val="00AA6371"/>
    <w:rsid w:val="00AB5EEA"/>
    <w:rsid w:val="00AB673E"/>
    <w:rsid w:val="00AC3DB9"/>
    <w:rsid w:val="00AC7616"/>
    <w:rsid w:val="00AC7C34"/>
    <w:rsid w:val="00AD121E"/>
    <w:rsid w:val="00AD518A"/>
    <w:rsid w:val="00AD6216"/>
    <w:rsid w:val="00AE2F61"/>
    <w:rsid w:val="00AE313B"/>
    <w:rsid w:val="00AE7650"/>
    <w:rsid w:val="00B00819"/>
    <w:rsid w:val="00B04DE6"/>
    <w:rsid w:val="00B112B1"/>
    <w:rsid w:val="00B1221A"/>
    <w:rsid w:val="00B204FE"/>
    <w:rsid w:val="00B232B7"/>
    <w:rsid w:val="00B2435A"/>
    <w:rsid w:val="00B25746"/>
    <w:rsid w:val="00B31378"/>
    <w:rsid w:val="00B320A4"/>
    <w:rsid w:val="00B47E1E"/>
    <w:rsid w:val="00B54661"/>
    <w:rsid w:val="00B55487"/>
    <w:rsid w:val="00B763B5"/>
    <w:rsid w:val="00B90654"/>
    <w:rsid w:val="00B91175"/>
    <w:rsid w:val="00BA2612"/>
    <w:rsid w:val="00BA71B3"/>
    <w:rsid w:val="00BB34BE"/>
    <w:rsid w:val="00BC0E1A"/>
    <w:rsid w:val="00BC1472"/>
    <w:rsid w:val="00BC6032"/>
    <w:rsid w:val="00BD2DD6"/>
    <w:rsid w:val="00BD55EE"/>
    <w:rsid w:val="00BF4B00"/>
    <w:rsid w:val="00C0155C"/>
    <w:rsid w:val="00C1551B"/>
    <w:rsid w:val="00C21DA4"/>
    <w:rsid w:val="00C3233C"/>
    <w:rsid w:val="00C3763A"/>
    <w:rsid w:val="00C42E09"/>
    <w:rsid w:val="00C60281"/>
    <w:rsid w:val="00C66F49"/>
    <w:rsid w:val="00C7731D"/>
    <w:rsid w:val="00C779DA"/>
    <w:rsid w:val="00C814F7"/>
    <w:rsid w:val="00C81C04"/>
    <w:rsid w:val="00C81FBA"/>
    <w:rsid w:val="00C821CB"/>
    <w:rsid w:val="00C838B2"/>
    <w:rsid w:val="00C91B4B"/>
    <w:rsid w:val="00C93DE1"/>
    <w:rsid w:val="00CA1ED0"/>
    <w:rsid w:val="00CA2E0A"/>
    <w:rsid w:val="00CB1580"/>
    <w:rsid w:val="00CB3192"/>
    <w:rsid w:val="00CB6621"/>
    <w:rsid w:val="00CC1E5C"/>
    <w:rsid w:val="00CD1043"/>
    <w:rsid w:val="00CE214D"/>
    <w:rsid w:val="00CE2C76"/>
    <w:rsid w:val="00D03960"/>
    <w:rsid w:val="00D046EF"/>
    <w:rsid w:val="00D215AB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92B8B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14A7"/>
    <w:rsid w:val="00E357C3"/>
    <w:rsid w:val="00E379DC"/>
    <w:rsid w:val="00E46808"/>
    <w:rsid w:val="00E5521B"/>
    <w:rsid w:val="00E56AF5"/>
    <w:rsid w:val="00E61D86"/>
    <w:rsid w:val="00E61FB1"/>
    <w:rsid w:val="00E6205B"/>
    <w:rsid w:val="00E63862"/>
    <w:rsid w:val="00E665C1"/>
    <w:rsid w:val="00E7003C"/>
    <w:rsid w:val="00E72DA3"/>
    <w:rsid w:val="00E80828"/>
    <w:rsid w:val="00E8631F"/>
    <w:rsid w:val="00E95182"/>
    <w:rsid w:val="00E97BD9"/>
    <w:rsid w:val="00EB4401"/>
    <w:rsid w:val="00EC7121"/>
    <w:rsid w:val="00ED5453"/>
    <w:rsid w:val="00EE0848"/>
    <w:rsid w:val="00EE2542"/>
    <w:rsid w:val="00EF51DF"/>
    <w:rsid w:val="00F03B1E"/>
    <w:rsid w:val="00F03F2C"/>
    <w:rsid w:val="00F1202D"/>
    <w:rsid w:val="00F217AB"/>
    <w:rsid w:val="00F224CF"/>
    <w:rsid w:val="00F333C2"/>
    <w:rsid w:val="00F35A06"/>
    <w:rsid w:val="00F435D3"/>
    <w:rsid w:val="00F46425"/>
    <w:rsid w:val="00F479F2"/>
    <w:rsid w:val="00F5078D"/>
    <w:rsid w:val="00F534FB"/>
    <w:rsid w:val="00F56FFE"/>
    <w:rsid w:val="00F904FC"/>
    <w:rsid w:val="00F935BF"/>
    <w:rsid w:val="00F93A9D"/>
    <w:rsid w:val="00F94EB5"/>
    <w:rsid w:val="00F95F61"/>
    <w:rsid w:val="00FA4359"/>
    <w:rsid w:val="00FA4C84"/>
    <w:rsid w:val="00FB0F18"/>
    <w:rsid w:val="00FD1BFB"/>
    <w:rsid w:val="00FD2EE6"/>
    <w:rsid w:val="00FE18B2"/>
    <w:rsid w:val="00FE5AC9"/>
    <w:rsid w:val="00FE7443"/>
    <w:rsid w:val="00FF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4C4017"/>
    <w:rPr>
      <w:color w:val="886288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4017"/>
    <w:rPr>
      <w:color w:val="806C00" w:themeColor="followedHyperlink"/>
      <w:u w:val="single"/>
    </w:rPr>
  </w:style>
  <w:style w:type="paragraph" w:styleId="ListParagraph">
    <w:name w:val="List Paragraph"/>
    <w:basedOn w:val="Normal"/>
    <w:uiPriority w:val="34"/>
    <w:unhideWhenUsed/>
    <w:rsid w:val="00B31378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3066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6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hyperlink" Target="https://www.shop.coderanwar.onlin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anteen.coderanwar.online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ecom.coderanwar.online/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microsoft.com/office/2007/relationships/hdphoto" Target="media/hdphoto1.wdp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A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6ABE19B6A4842DA8CB4B154AC8C9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CC072-035C-4432-8565-362FA1EF03FE}"/>
      </w:docPartPr>
      <w:docPartBody>
        <w:p w:rsidR="008F7B13" w:rsidRDefault="000E5F29" w:rsidP="000E5F29">
          <w:pPr>
            <w:pStyle w:val="56ABE19B6A4842DA8CB4B154AC8C980B"/>
          </w:pPr>
          <w:r w:rsidRPr="009D0878">
            <w:t>Address</w:t>
          </w:r>
        </w:p>
      </w:docPartBody>
    </w:docPart>
    <w:docPart>
      <w:docPartPr>
        <w:name w:val="E5C8F4D92E114185B5F86BA5357C3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C0003-CC7D-4D17-BEBC-6C504456FD4C}"/>
      </w:docPartPr>
      <w:docPartBody>
        <w:p w:rsidR="008F7B13" w:rsidRDefault="000E5F29" w:rsidP="000E5F29">
          <w:pPr>
            <w:pStyle w:val="E5C8F4D92E114185B5F86BA5357C368B"/>
          </w:pPr>
          <w:r w:rsidRPr="009D0878">
            <w:t>Phone</w:t>
          </w:r>
        </w:p>
      </w:docPartBody>
    </w:docPart>
    <w:docPart>
      <w:docPartPr>
        <w:name w:val="87ACC4C98BAC4AB0B4E2A27DB8E13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73940-48A9-4CDC-A590-E8AF908451C6}"/>
      </w:docPartPr>
      <w:docPartBody>
        <w:p w:rsidR="00557BD1" w:rsidRDefault="009E6BC3" w:rsidP="009E6BC3">
          <w:pPr>
            <w:pStyle w:val="87ACC4C98BAC4AB0B4E2A27DB8E136C2"/>
          </w:pPr>
          <w:r w:rsidRPr="00D85CA4">
            <w:t>Objective</w:t>
          </w:r>
        </w:p>
      </w:docPartBody>
    </w:docPart>
    <w:docPart>
      <w:docPartPr>
        <w:name w:val="A1CCB65999F745319D3B9173A774E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203AD-846F-46D7-93DA-F2F2C40B544F}"/>
      </w:docPartPr>
      <w:docPartBody>
        <w:p w:rsidR="00CE1B22" w:rsidRDefault="007836AF" w:rsidP="007836AF">
          <w:pPr>
            <w:pStyle w:val="A1CCB65999F745319D3B9173A774E3C7"/>
          </w:pPr>
          <w:r w:rsidRPr="00565B06">
            <w:t>Education</w:t>
          </w:r>
        </w:p>
      </w:docPartBody>
    </w:docPart>
    <w:docPart>
      <w:docPartPr>
        <w:name w:val="F0CA3986F2D34267959941466CBA5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6C865-CC74-4B90-8087-1CC781BAD2F6}"/>
      </w:docPartPr>
      <w:docPartBody>
        <w:p w:rsidR="007E4760" w:rsidRDefault="00CE1B22" w:rsidP="00CE1B22">
          <w:pPr>
            <w:pStyle w:val="F0CA3986F2D34267959941466CBA537A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40"/>
    <w:rsid w:val="00011AF8"/>
    <w:rsid w:val="000273BF"/>
    <w:rsid w:val="0004008D"/>
    <w:rsid w:val="000E5F29"/>
    <w:rsid w:val="00206D0E"/>
    <w:rsid w:val="00231399"/>
    <w:rsid w:val="002A4B5F"/>
    <w:rsid w:val="00300921"/>
    <w:rsid w:val="003C5927"/>
    <w:rsid w:val="0042695D"/>
    <w:rsid w:val="0052223C"/>
    <w:rsid w:val="00557BD1"/>
    <w:rsid w:val="006C5A40"/>
    <w:rsid w:val="006F3C93"/>
    <w:rsid w:val="007836AF"/>
    <w:rsid w:val="007E4760"/>
    <w:rsid w:val="00826DBA"/>
    <w:rsid w:val="008A6E43"/>
    <w:rsid w:val="008F7B13"/>
    <w:rsid w:val="00941BD8"/>
    <w:rsid w:val="009E6BC3"/>
    <w:rsid w:val="00C47FEB"/>
    <w:rsid w:val="00CE1B22"/>
    <w:rsid w:val="00FB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47DE194C6143528283E10538F8EB77">
    <w:name w:val="E947DE194C6143528283E10538F8EB77"/>
  </w:style>
  <w:style w:type="paragraph" w:customStyle="1" w:styleId="951D161D908945BEACA747DEAA46F7EE">
    <w:name w:val="951D161D908945BEACA747DEAA46F7EE"/>
  </w:style>
  <w:style w:type="paragraph" w:customStyle="1" w:styleId="1E17FDA0A498470E8126F57C35520BED">
    <w:name w:val="1E17FDA0A498470E8126F57C35520BED"/>
  </w:style>
  <w:style w:type="paragraph" w:customStyle="1" w:styleId="638A366703604F8D85842AA7D5857ACD">
    <w:name w:val="638A366703604F8D85842AA7D5857ACD"/>
  </w:style>
  <w:style w:type="paragraph" w:customStyle="1" w:styleId="0659BB26B91C4796A4196B1AF1743091">
    <w:name w:val="0659BB26B91C4796A4196B1AF1743091"/>
  </w:style>
  <w:style w:type="paragraph" w:customStyle="1" w:styleId="2D283C414AFC443E8A4C6FEA55ADBEC6">
    <w:name w:val="2D283C414AFC443E8A4C6FEA55ADBEC6"/>
  </w:style>
  <w:style w:type="paragraph" w:customStyle="1" w:styleId="02E6DCD666BA408EBCD609E422C16443">
    <w:name w:val="02E6DCD666BA408EBCD609E422C16443"/>
  </w:style>
  <w:style w:type="paragraph" w:customStyle="1" w:styleId="D0FA2AD7D22F483F8A4BE7BDF606E15A">
    <w:name w:val="D0FA2AD7D22F483F8A4BE7BDF606E15A"/>
  </w:style>
  <w:style w:type="paragraph" w:customStyle="1" w:styleId="05BC3E7BDC4449A79F11D14C3329CDD6">
    <w:name w:val="05BC3E7BDC4449A79F11D14C3329CDD6"/>
  </w:style>
  <w:style w:type="paragraph" w:customStyle="1" w:styleId="F05FD68B00B745A18DBB0839078D94EB">
    <w:name w:val="F05FD68B00B745A18DBB0839078D94EB"/>
  </w:style>
  <w:style w:type="paragraph" w:customStyle="1" w:styleId="F2FD769F327A4DAABA1F63CDF79DE84A">
    <w:name w:val="F2FD769F327A4DAABA1F63CDF79DE84A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8A0280B04B5242CC93B2384B47810FA3">
    <w:name w:val="8A0280B04B5242CC93B2384B47810FA3"/>
  </w:style>
  <w:style w:type="paragraph" w:customStyle="1" w:styleId="65C675B07CAF46028D2D17E73D9ADF1B">
    <w:name w:val="65C675B07CAF46028D2D17E73D9ADF1B"/>
  </w:style>
  <w:style w:type="paragraph" w:customStyle="1" w:styleId="796C32EF49C64A49A661FB2E85D189B8">
    <w:name w:val="796C32EF49C64A49A661FB2E85D189B8"/>
  </w:style>
  <w:style w:type="paragraph" w:customStyle="1" w:styleId="358B832A84AB4B35BE5AF8EE523C5FB4">
    <w:name w:val="358B832A84AB4B35BE5AF8EE523C5FB4"/>
  </w:style>
  <w:style w:type="paragraph" w:customStyle="1" w:styleId="5C066DFCCF634080A4523AC063B85578">
    <w:name w:val="5C066DFCCF634080A4523AC063B85578"/>
  </w:style>
  <w:style w:type="paragraph" w:customStyle="1" w:styleId="CB5CD386454146B7AA2E40102B30809E">
    <w:name w:val="CB5CD386454146B7AA2E40102B30809E"/>
  </w:style>
  <w:style w:type="paragraph" w:customStyle="1" w:styleId="1612E330E675471CAEEE860A53A69B9F">
    <w:name w:val="1612E330E675471CAEEE860A53A69B9F"/>
  </w:style>
  <w:style w:type="paragraph" w:customStyle="1" w:styleId="458AB9D4DDF248689190204AD86F345C">
    <w:name w:val="458AB9D4DDF248689190204AD86F345C"/>
  </w:style>
  <w:style w:type="paragraph" w:customStyle="1" w:styleId="E8AAB56C74664D68ADBC2048A61AD03F">
    <w:name w:val="E8AAB56C74664D68ADBC2048A61AD03F"/>
  </w:style>
  <w:style w:type="paragraph" w:customStyle="1" w:styleId="1232806439B44C448E56B9033F67155A">
    <w:name w:val="1232806439B44C448E56B9033F67155A"/>
  </w:style>
  <w:style w:type="paragraph" w:customStyle="1" w:styleId="FD7DDB451D7640C89DB6D6FC448B04A2">
    <w:name w:val="FD7DDB451D7640C89DB6D6FC448B04A2"/>
  </w:style>
  <w:style w:type="paragraph" w:customStyle="1" w:styleId="D095787A50624C6AA7C07B10BF231B4E">
    <w:name w:val="D095787A50624C6AA7C07B10BF231B4E"/>
  </w:style>
  <w:style w:type="paragraph" w:customStyle="1" w:styleId="132B266EF70D4BE7A9BB2881FBCD3578">
    <w:name w:val="132B266EF70D4BE7A9BB2881FBCD3578"/>
  </w:style>
  <w:style w:type="paragraph" w:customStyle="1" w:styleId="CF89B2220C31473EA83B20910C6A8805">
    <w:name w:val="CF89B2220C31473EA83B20910C6A8805"/>
  </w:style>
  <w:style w:type="paragraph" w:customStyle="1" w:styleId="09097DE0308A4F96AACC8BCE9AA9AD4D">
    <w:name w:val="09097DE0308A4F96AACC8BCE9AA9AD4D"/>
  </w:style>
  <w:style w:type="paragraph" w:customStyle="1" w:styleId="1B5DB44C9FCE4E74A2C6050E01DD9AB4">
    <w:name w:val="1B5DB44C9FCE4E74A2C6050E01DD9AB4"/>
  </w:style>
  <w:style w:type="paragraph" w:customStyle="1" w:styleId="CFDD0C726AEA4A56B63E37AC2EF8E162">
    <w:name w:val="CFDD0C726AEA4A56B63E37AC2EF8E162"/>
  </w:style>
  <w:style w:type="paragraph" w:customStyle="1" w:styleId="AFB5C379E86046CA8A616CD84C763D42">
    <w:name w:val="AFB5C379E86046CA8A616CD84C763D42"/>
  </w:style>
  <w:style w:type="paragraph" w:customStyle="1" w:styleId="F9C80AF636FC42C49D7D77234B4A7DE4">
    <w:name w:val="F9C80AF636FC42C49D7D77234B4A7DE4"/>
  </w:style>
  <w:style w:type="paragraph" w:customStyle="1" w:styleId="2EFF656BE1E44C239AB11C87FF75E727">
    <w:name w:val="2EFF656BE1E44C239AB11C87FF75E727"/>
  </w:style>
  <w:style w:type="paragraph" w:customStyle="1" w:styleId="76617D3A8B43427CADA29D1D3AA27FB8">
    <w:name w:val="76617D3A8B43427CADA29D1D3AA27FB8"/>
  </w:style>
  <w:style w:type="paragraph" w:customStyle="1" w:styleId="F86D8B40D5B24AF7BCB237336CB9807B">
    <w:name w:val="F86D8B40D5B24AF7BCB237336CB9807B"/>
  </w:style>
  <w:style w:type="paragraph" w:customStyle="1" w:styleId="FA0D3730C3A6495EB339FDA004D06D2F">
    <w:name w:val="FA0D3730C3A6495EB339FDA004D06D2F"/>
  </w:style>
  <w:style w:type="paragraph" w:customStyle="1" w:styleId="88A1751877AC403FBEB222719AB8FF02">
    <w:name w:val="88A1751877AC403FBEB222719AB8FF02"/>
  </w:style>
  <w:style w:type="paragraph" w:customStyle="1" w:styleId="1345533618EF48C0B1CF2F3483E41ACE">
    <w:name w:val="1345533618EF48C0B1CF2F3483E41ACE"/>
  </w:style>
  <w:style w:type="paragraph" w:customStyle="1" w:styleId="9F270659A43D4FBB8B3E0C9725B1A42D">
    <w:name w:val="9F270659A43D4FBB8B3E0C9725B1A42D"/>
  </w:style>
  <w:style w:type="paragraph" w:customStyle="1" w:styleId="7521F2D362EC442EA4B43BEABC8B3150">
    <w:name w:val="7521F2D362EC442EA4B43BEABC8B3150"/>
  </w:style>
  <w:style w:type="paragraph" w:customStyle="1" w:styleId="2F90327D1C754876BCBF2BA20F4F047B">
    <w:name w:val="2F90327D1C754876BCBF2BA20F4F047B"/>
  </w:style>
  <w:style w:type="paragraph" w:customStyle="1" w:styleId="34402304BD1843A8AE0EEEB28BE565CA">
    <w:name w:val="34402304BD1843A8AE0EEEB28BE565CA"/>
    <w:rsid w:val="006C5A40"/>
  </w:style>
  <w:style w:type="paragraph" w:customStyle="1" w:styleId="CCE9D7D4794744F2B94F0C8BE38A6F43">
    <w:name w:val="CCE9D7D4794744F2B94F0C8BE38A6F43"/>
    <w:rsid w:val="006C5A40"/>
  </w:style>
  <w:style w:type="paragraph" w:customStyle="1" w:styleId="099E311F21C64A51BD09A9F45FFD4541">
    <w:name w:val="099E311F21C64A51BD09A9F45FFD4541"/>
    <w:rsid w:val="006C5A40"/>
  </w:style>
  <w:style w:type="paragraph" w:customStyle="1" w:styleId="25C4B7FF9B49470F88E0B422D188B118">
    <w:name w:val="25C4B7FF9B49470F88E0B422D188B118"/>
    <w:rsid w:val="0004008D"/>
  </w:style>
  <w:style w:type="paragraph" w:customStyle="1" w:styleId="DBF720F83E4643C3805C01F4B6BEFCA5">
    <w:name w:val="DBF720F83E4643C3805C01F4B6BEFCA5"/>
    <w:rsid w:val="0004008D"/>
  </w:style>
  <w:style w:type="paragraph" w:customStyle="1" w:styleId="64D12C768CDB4464908097610553D8FB">
    <w:name w:val="64D12C768CDB4464908097610553D8FB"/>
    <w:rsid w:val="0004008D"/>
  </w:style>
  <w:style w:type="paragraph" w:customStyle="1" w:styleId="155B7F73C00C454B998F4ABA4642F8E1">
    <w:name w:val="155B7F73C00C454B998F4ABA4642F8E1"/>
    <w:rsid w:val="0004008D"/>
  </w:style>
  <w:style w:type="paragraph" w:customStyle="1" w:styleId="1950A178E5A649528353CE13A83D0A3D">
    <w:name w:val="1950A178E5A649528353CE13A83D0A3D"/>
    <w:rsid w:val="0004008D"/>
  </w:style>
  <w:style w:type="paragraph" w:customStyle="1" w:styleId="8F7968FC6FC849D2AFC882918758747B">
    <w:name w:val="8F7968FC6FC849D2AFC882918758747B"/>
    <w:rsid w:val="0004008D"/>
  </w:style>
  <w:style w:type="paragraph" w:customStyle="1" w:styleId="1657ED7E61B6406D82B2195590C357F6">
    <w:name w:val="1657ED7E61B6406D82B2195590C357F6"/>
    <w:rsid w:val="0004008D"/>
  </w:style>
  <w:style w:type="paragraph" w:customStyle="1" w:styleId="6B916036EF134196B0E11D3885F91717">
    <w:name w:val="6B916036EF134196B0E11D3885F91717"/>
    <w:rsid w:val="000E5F29"/>
  </w:style>
  <w:style w:type="paragraph" w:customStyle="1" w:styleId="283AE08BD819435784B8D737638DA474">
    <w:name w:val="283AE08BD819435784B8D737638DA474"/>
    <w:rsid w:val="000E5F29"/>
  </w:style>
  <w:style w:type="paragraph" w:customStyle="1" w:styleId="714F3951B9A943B7B850FA189D9DF38F">
    <w:name w:val="714F3951B9A943B7B850FA189D9DF38F"/>
    <w:rsid w:val="000E5F29"/>
  </w:style>
  <w:style w:type="paragraph" w:customStyle="1" w:styleId="56ABE19B6A4842DA8CB4B154AC8C980B">
    <w:name w:val="56ABE19B6A4842DA8CB4B154AC8C980B"/>
    <w:rsid w:val="000E5F29"/>
  </w:style>
  <w:style w:type="paragraph" w:customStyle="1" w:styleId="E5C8F4D92E114185B5F86BA5357C368B">
    <w:name w:val="E5C8F4D92E114185B5F86BA5357C368B"/>
    <w:rsid w:val="000E5F29"/>
  </w:style>
  <w:style w:type="paragraph" w:customStyle="1" w:styleId="06FD76CA5B234E22B4ACACBF0B2271D1">
    <w:name w:val="06FD76CA5B234E22B4ACACBF0B2271D1"/>
    <w:rsid w:val="000E5F29"/>
  </w:style>
  <w:style w:type="paragraph" w:customStyle="1" w:styleId="AB465BF4EA6A4DCD82A7259E5D01D912">
    <w:name w:val="AB465BF4EA6A4DCD82A7259E5D01D912"/>
    <w:rsid w:val="009E6BC3"/>
  </w:style>
  <w:style w:type="paragraph" w:customStyle="1" w:styleId="D33771C81A6049B192253B80243300F5">
    <w:name w:val="D33771C81A6049B192253B80243300F5"/>
    <w:rsid w:val="009E6BC3"/>
  </w:style>
  <w:style w:type="paragraph" w:customStyle="1" w:styleId="00AA0A0D122A41D2AA690C1009F6EEC9">
    <w:name w:val="00AA0A0D122A41D2AA690C1009F6EEC9"/>
    <w:rsid w:val="009E6BC3"/>
  </w:style>
  <w:style w:type="paragraph" w:customStyle="1" w:styleId="87ACC4C98BAC4AB0B4E2A27DB8E136C2">
    <w:name w:val="87ACC4C98BAC4AB0B4E2A27DB8E136C2"/>
    <w:rsid w:val="009E6BC3"/>
  </w:style>
  <w:style w:type="paragraph" w:customStyle="1" w:styleId="9341D9A6C5D94C7089CB0BBB27666121">
    <w:name w:val="9341D9A6C5D94C7089CB0BBB27666121"/>
    <w:rsid w:val="007836AF"/>
  </w:style>
  <w:style w:type="paragraph" w:customStyle="1" w:styleId="B6F2CC31678E4F2D935D823C3A8812C0">
    <w:name w:val="B6F2CC31678E4F2D935D823C3A8812C0"/>
    <w:rsid w:val="007836AF"/>
  </w:style>
  <w:style w:type="paragraph" w:customStyle="1" w:styleId="DC321C6FFBAB45C39D46F12A7E9DFB04">
    <w:name w:val="DC321C6FFBAB45C39D46F12A7E9DFB04"/>
    <w:rsid w:val="007836AF"/>
  </w:style>
  <w:style w:type="paragraph" w:customStyle="1" w:styleId="93A808B67C8D4E96ABE3C9D2AE5633F3">
    <w:name w:val="93A808B67C8D4E96ABE3C9D2AE5633F3"/>
    <w:rsid w:val="007836AF"/>
  </w:style>
  <w:style w:type="paragraph" w:customStyle="1" w:styleId="EB78532D4D68429EB71920B6735CDA6E">
    <w:name w:val="EB78532D4D68429EB71920B6735CDA6E"/>
    <w:rsid w:val="007836AF"/>
  </w:style>
  <w:style w:type="paragraph" w:customStyle="1" w:styleId="9725985EE1BB4E4697384AB8520A2664">
    <w:name w:val="9725985EE1BB4E4697384AB8520A2664"/>
    <w:rsid w:val="007836AF"/>
  </w:style>
  <w:style w:type="paragraph" w:customStyle="1" w:styleId="5E44D9E4B90948D7B1DADB8817598D47">
    <w:name w:val="5E44D9E4B90948D7B1DADB8817598D47"/>
    <w:rsid w:val="007836AF"/>
  </w:style>
  <w:style w:type="paragraph" w:customStyle="1" w:styleId="EA9DDC584502425CAB0687E2D1BBBFEC">
    <w:name w:val="EA9DDC584502425CAB0687E2D1BBBFEC"/>
    <w:rsid w:val="007836AF"/>
  </w:style>
  <w:style w:type="paragraph" w:customStyle="1" w:styleId="ADC56A54005A4B8292CB4B9221ECF0B0">
    <w:name w:val="ADC56A54005A4B8292CB4B9221ECF0B0"/>
    <w:rsid w:val="007836AF"/>
  </w:style>
  <w:style w:type="paragraph" w:customStyle="1" w:styleId="E234246626AF4936BAF0B863EFB9CCE2">
    <w:name w:val="E234246626AF4936BAF0B863EFB9CCE2"/>
    <w:rsid w:val="007836AF"/>
  </w:style>
  <w:style w:type="paragraph" w:customStyle="1" w:styleId="16B4FD78A2D34A88B79912E41E256AF4">
    <w:name w:val="16B4FD78A2D34A88B79912E41E256AF4"/>
    <w:rsid w:val="007836AF"/>
  </w:style>
  <w:style w:type="paragraph" w:customStyle="1" w:styleId="A1CCB65999F745319D3B9173A774E3C7">
    <w:name w:val="A1CCB65999F745319D3B9173A774E3C7"/>
    <w:rsid w:val="007836AF"/>
  </w:style>
  <w:style w:type="paragraph" w:customStyle="1" w:styleId="E4A8F299A6C74C85BEFAAFF33D72FF7D">
    <w:name w:val="E4A8F299A6C74C85BEFAAFF33D72FF7D"/>
    <w:rsid w:val="007836AF"/>
  </w:style>
  <w:style w:type="paragraph" w:customStyle="1" w:styleId="473ECC0AAB254A38BF13C55FB38EE6EE">
    <w:name w:val="473ECC0AAB254A38BF13C55FB38EE6EE"/>
    <w:rsid w:val="007836AF"/>
  </w:style>
  <w:style w:type="paragraph" w:customStyle="1" w:styleId="71F6376321384D18A1616C29DDA2400D">
    <w:name w:val="71F6376321384D18A1616C29DDA2400D"/>
    <w:rsid w:val="007836AF"/>
  </w:style>
  <w:style w:type="paragraph" w:customStyle="1" w:styleId="AD7F5B50DFE541DABD4D72FDC5674B40">
    <w:name w:val="AD7F5B50DFE541DABD4D72FDC5674B40"/>
    <w:rsid w:val="007836AF"/>
  </w:style>
  <w:style w:type="paragraph" w:customStyle="1" w:styleId="E73CEC1FE812407B840C5E4E55327364">
    <w:name w:val="E73CEC1FE812407B840C5E4E55327364"/>
    <w:rsid w:val="007836AF"/>
  </w:style>
  <w:style w:type="paragraph" w:customStyle="1" w:styleId="98EAE7AE4F3E4B579A9F3E5E36D67765">
    <w:name w:val="98EAE7AE4F3E4B579A9F3E5E36D67765"/>
    <w:rsid w:val="007836AF"/>
  </w:style>
  <w:style w:type="paragraph" w:customStyle="1" w:styleId="14BDCCBBFD4A4E27B31EDF632C253D58">
    <w:name w:val="14BDCCBBFD4A4E27B31EDF632C253D58"/>
    <w:rsid w:val="007836AF"/>
  </w:style>
  <w:style w:type="paragraph" w:customStyle="1" w:styleId="F212DF45B7C34DDA978D0F5C986EA275">
    <w:name w:val="F212DF45B7C34DDA978D0F5C986EA275"/>
    <w:rsid w:val="00CE1B22"/>
  </w:style>
  <w:style w:type="paragraph" w:customStyle="1" w:styleId="F0CA3986F2D34267959941466CBA537A">
    <w:name w:val="F0CA3986F2D34267959941466CBA537A"/>
    <w:rsid w:val="00CE1B22"/>
  </w:style>
  <w:style w:type="paragraph" w:customStyle="1" w:styleId="04129E2404AD4A6FA78CCD03BBFC3775">
    <w:name w:val="04129E2404AD4A6FA78CCD03BBFC3775"/>
    <w:rsid w:val="00CE1B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                                                                       Mohammadpur, Dhaka - 1207</CompanyAddress>
  <CompanyPhone>                                01794030592 </CompanyPhone>
  <CompanyFax/>
  <CompanyEmail>                anwarhossain7736@gmail.com  
                               https://github.com/anwar7736 
              https://leetcode.com/anwarhossain7736      
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3992FF5-2947-432C-8861-00DD48CB1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gfg</cp:keywords>
  <dc:description/>
  <cp:lastModifiedBy/>
  <cp:revision>1</cp:revision>
  <dcterms:created xsi:type="dcterms:W3CDTF">2021-08-22T04:00:00Z</dcterms:created>
  <dcterms:modified xsi:type="dcterms:W3CDTF">2023-05-01T19:13:00Z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